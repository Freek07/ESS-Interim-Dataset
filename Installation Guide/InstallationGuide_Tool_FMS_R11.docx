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1765C" w14:textId="7762F1CC" w:rsidR="006F223F" w:rsidRPr="00F36962" w:rsidRDefault="005231FF" w:rsidP="00D946F6">
      <w:pPr>
        <w:pStyle w:val="Title"/>
      </w:pPr>
      <w:r>
        <w:t xml:space="preserve">User </w:t>
      </w:r>
      <w:proofErr w:type="gramStart"/>
      <w:r>
        <w:t>Guide  -</w:t>
      </w:r>
      <w:proofErr w:type="gramEnd"/>
      <w:r>
        <w:t xml:space="preserve"> Tool for FMS Data Analysis</w:t>
      </w:r>
    </w:p>
    <w:p w14:paraId="31A699D7" w14:textId="281A382A" w:rsidR="00652FFC" w:rsidRPr="00652FFC" w:rsidRDefault="00594C64" w:rsidP="003B6BAD">
      <w:pPr>
        <w:pStyle w:val="Subtitle"/>
        <w:spacing w:after="240"/>
        <w:jc w:val="center"/>
      </w:pPr>
      <w:r>
        <w:t>Implementation</w:t>
      </w:r>
      <w:r w:rsidR="005231FF">
        <w:t xml:space="preserve"> and </w:t>
      </w:r>
      <w:r w:rsidR="00A4688F">
        <w:t>Requirements</w:t>
      </w:r>
    </w:p>
    <w:p w14:paraId="5F688EAB" w14:textId="49201A65" w:rsidR="00652FFC" w:rsidRDefault="00D827A2" w:rsidP="00652FFC">
      <w:pPr>
        <w:rPr>
          <w:i/>
          <w:lang w:val="en-US"/>
        </w:rPr>
      </w:pPr>
      <w:r w:rsidRPr="00652FFC">
        <w:rPr>
          <w:i/>
          <w:lang w:val="en-US"/>
        </w:rPr>
        <w:t>Roberto Briceno-Rosas¹</w:t>
      </w:r>
      <w:r w:rsidR="00652FFC" w:rsidRPr="00652FFC">
        <w:rPr>
          <w:i/>
          <w:lang w:val="en-US"/>
        </w:rPr>
        <w:t xml:space="preserve">, </w:t>
      </w:r>
      <w:r w:rsidRPr="00652FFC">
        <w:rPr>
          <w:i/>
          <w:lang w:val="en-US"/>
        </w:rPr>
        <w:t>Joost Kappelhof²</w:t>
      </w:r>
      <w:r w:rsidR="00652FFC" w:rsidRPr="00652FFC">
        <w:rPr>
          <w:i/>
          <w:lang w:val="en-US"/>
        </w:rPr>
        <w:t xml:space="preserve">, May Doušak³, </w:t>
      </w:r>
      <w:r w:rsidRPr="00652FFC">
        <w:rPr>
          <w:i/>
          <w:lang w:val="en-US"/>
        </w:rPr>
        <w:t>Paulette Flore²</w:t>
      </w:r>
      <w:r w:rsidR="00652FFC" w:rsidRPr="00652FFC">
        <w:rPr>
          <w:i/>
          <w:lang w:val="en-US"/>
        </w:rPr>
        <w:t xml:space="preserve">, and </w:t>
      </w:r>
      <w:proofErr w:type="spellStart"/>
      <w:r w:rsidRPr="00652FFC">
        <w:rPr>
          <w:i/>
          <w:lang w:val="en-US"/>
        </w:rPr>
        <w:t>Jannine</w:t>
      </w:r>
      <w:proofErr w:type="spellEnd"/>
      <w:r w:rsidRPr="00652FFC">
        <w:rPr>
          <w:i/>
          <w:lang w:val="en-US"/>
        </w:rPr>
        <w:t xml:space="preserve"> van de Maat²</w:t>
      </w:r>
    </w:p>
    <w:p w14:paraId="49360D7D" w14:textId="77777777" w:rsidR="00652FFC" w:rsidRDefault="00652FFC" w:rsidP="00652FFC">
      <w:pPr>
        <w:spacing w:after="0"/>
        <w:rPr>
          <w:i/>
          <w:lang w:val="en-US"/>
        </w:rPr>
      </w:pPr>
      <w:r w:rsidRPr="00652FFC">
        <w:rPr>
          <w:i/>
          <w:lang w:val="en-US"/>
        </w:rPr>
        <w:t>¹</w:t>
      </w:r>
      <w:r>
        <w:rPr>
          <w:i/>
          <w:lang w:val="en-US"/>
        </w:rPr>
        <w:t xml:space="preserve"> </w:t>
      </w:r>
      <w:r w:rsidR="00D827A2" w:rsidRPr="00652FFC">
        <w:rPr>
          <w:lang w:val="en-US"/>
        </w:rPr>
        <w:t>GESIS – Leibniz Institute for the Social Sciences</w:t>
      </w:r>
    </w:p>
    <w:p w14:paraId="39B0464F" w14:textId="77777777" w:rsidR="0053756F" w:rsidRPr="00652FFC" w:rsidRDefault="00652FFC" w:rsidP="00652FFC">
      <w:pPr>
        <w:spacing w:after="0"/>
        <w:rPr>
          <w:i/>
          <w:lang w:val="en-US"/>
        </w:rPr>
      </w:pPr>
      <w:r w:rsidRPr="00652FFC">
        <w:rPr>
          <w:i/>
          <w:lang w:val="en-US"/>
        </w:rPr>
        <w:t>²</w:t>
      </w:r>
      <w:r w:rsidR="00D827A2" w:rsidRPr="00652FFC">
        <w:rPr>
          <w:lang w:val="en-US"/>
        </w:rPr>
        <w:t xml:space="preserve"> SCP – The Netherlands Institute for Social Research</w:t>
      </w:r>
    </w:p>
    <w:p w14:paraId="3A860CA2" w14:textId="77777777" w:rsidR="00652FFC" w:rsidRDefault="00652FFC" w:rsidP="00652FFC">
      <w:pPr>
        <w:spacing w:after="0"/>
      </w:pPr>
      <w:r w:rsidRPr="00652FFC">
        <w:rPr>
          <w:i/>
          <w:lang w:val="en-US"/>
        </w:rPr>
        <w:t>³</w:t>
      </w:r>
      <w:r w:rsidRPr="00652FFC">
        <w:rPr>
          <w:lang w:val="en-US"/>
        </w:rPr>
        <w:t>University of Ljubljana</w:t>
      </w:r>
    </w:p>
    <w:p w14:paraId="439F64B7" w14:textId="77777777" w:rsidR="00F37B22" w:rsidRPr="00F37B22" w:rsidRDefault="00F37B22" w:rsidP="00F37B22"/>
    <w:p w14:paraId="32296522" w14:textId="795E88FD" w:rsidR="00064B31" w:rsidRDefault="00F37B22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DE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1125045" w:history="1">
        <w:r w:rsidR="00064B31" w:rsidRPr="006C3413">
          <w:rPr>
            <w:rStyle w:val="Hyperlink"/>
            <w:noProof/>
          </w:rPr>
          <w:t>Requirements</w:t>
        </w:r>
        <w:r w:rsidR="00064B31">
          <w:rPr>
            <w:noProof/>
            <w:webHidden/>
          </w:rPr>
          <w:tab/>
        </w:r>
        <w:r w:rsidR="00064B31">
          <w:rPr>
            <w:noProof/>
            <w:webHidden/>
          </w:rPr>
          <w:fldChar w:fldCharType="begin"/>
        </w:r>
        <w:r w:rsidR="00064B31">
          <w:rPr>
            <w:noProof/>
            <w:webHidden/>
          </w:rPr>
          <w:instrText xml:space="preserve"> PAGEREF _Toc71125045 \h </w:instrText>
        </w:r>
        <w:r w:rsidR="00064B31">
          <w:rPr>
            <w:noProof/>
            <w:webHidden/>
          </w:rPr>
        </w:r>
        <w:r w:rsidR="00064B31">
          <w:rPr>
            <w:noProof/>
            <w:webHidden/>
          </w:rPr>
          <w:fldChar w:fldCharType="separate"/>
        </w:r>
        <w:r w:rsidR="006B3CBD">
          <w:rPr>
            <w:noProof/>
            <w:webHidden/>
          </w:rPr>
          <w:t>1</w:t>
        </w:r>
        <w:r w:rsidR="00064B31">
          <w:rPr>
            <w:noProof/>
            <w:webHidden/>
          </w:rPr>
          <w:fldChar w:fldCharType="end"/>
        </w:r>
      </w:hyperlink>
    </w:p>
    <w:p w14:paraId="79199387" w14:textId="6C6397DF" w:rsidR="00064B31" w:rsidRDefault="00C77237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DE" w:eastAsia="en-GB"/>
        </w:rPr>
      </w:pPr>
      <w:hyperlink w:anchor="_Toc71125046" w:history="1">
        <w:r w:rsidR="00064B31" w:rsidRPr="006C3413">
          <w:rPr>
            <w:rStyle w:val="Hyperlink"/>
            <w:noProof/>
          </w:rPr>
          <w:t>Installation procedure</w:t>
        </w:r>
        <w:r w:rsidR="00064B31">
          <w:rPr>
            <w:noProof/>
            <w:webHidden/>
          </w:rPr>
          <w:tab/>
        </w:r>
        <w:r w:rsidR="00064B31">
          <w:rPr>
            <w:noProof/>
            <w:webHidden/>
          </w:rPr>
          <w:fldChar w:fldCharType="begin"/>
        </w:r>
        <w:r w:rsidR="00064B31">
          <w:rPr>
            <w:noProof/>
            <w:webHidden/>
          </w:rPr>
          <w:instrText xml:space="preserve"> PAGEREF _Toc71125046 \h </w:instrText>
        </w:r>
        <w:r w:rsidR="00064B31">
          <w:rPr>
            <w:noProof/>
            <w:webHidden/>
          </w:rPr>
        </w:r>
        <w:r w:rsidR="00064B31">
          <w:rPr>
            <w:noProof/>
            <w:webHidden/>
          </w:rPr>
          <w:fldChar w:fldCharType="separate"/>
        </w:r>
        <w:r w:rsidR="006B3CBD">
          <w:rPr>
            <w:noProof/>
            <w:webHidden/>
          </w:rPr>
          <w:t>1</w:t>
        </w:r>
        <w:r w:rsidR="00064B31">
          <w:rPr>
            <w:noProof/>
            <w:webHidden/>
          </w:rPr>
          <w:fldChar w:fldCharType="end"/>
        </w:r>
      </w:hyperlink>
    </w:p>
    <w:p w14:paraId="653D9B80" w14:textId="28414093" w:rsidR="00064B31" w:rsidRDefault="00C77237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DE" w:eastAsia="en-GB"/>
        </w:rPr>
      </w:pPr>
      <w:hyperlink w:anchor="_Toc71125047" w:history="1">
        <w:r w:rsidR="00064B31" w:rsidRPr="006C3413">
          <w:rPr>
            <w:rStyle w:val="Hyperlink"/>
            <w:noProof/>
          </w:rPr>
          <w:t>Downloading FMS Data</w:t>
        </w:r>
        <w:r w:rsidR="00064B31">
          <w:rPr>
            <w:noProof/>
            <w:webHidden/>
          </w:rPr>
          <w:tab/>
        </w:r>
        <w:r w:rsidR="00064B31">
          <w:rPr>
            <w:noProof/>
            <w:webHidden/>
          </w:rPr>
          <w:fldChar w:fldCharType="begin"/>
        </w:r>
        <w:r w:rsidR="00064B31">
          <w:rPr>
            <w:noProof/>
            <w:webHidden/>
          </w:rPr>
          <w:instrText xml:space="preserve"> PAGEREF _Toc71125047 \h </w:instrText>
        </w:r>
        <w:r w:rsidR="00064B31">
          <w:rPr>
            <w:noProof/>
            <w:webHidden/>
          </w:rPr>
        </w:r>
        <w:r w:rsidR="00064B31">
          <w:rPr>
            <w:noProof/>
            <w:webHidden/>
          </w:rPr>
          <w:fldChar w:fldCharType="separate"/>
        </w:r>
        <w:r w:rsidR="006B3CBD">
          <w:rPr>
            <w:noProof/>
            <w:webHidden/>
          </w:rPr>
          <w:t>2</w:t>
        </w:r>
        <w:r w:rsidR="00064B31">
          <w:rPr>
            <w:noProof/>
            <w:webHidden/>
          </w:rPr>
          <w:fldChar w:fldCharType="end"/>
        </w:r>
      </w:hyperlink>
    </w:p>
    <w:p w14:paraId="07836847" w14:textId="28F4181B" w:rsidR="00064B31" w:rsidRDefault="00C77237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DE" w:eastAsia="en-GB"/>
        </w:rPr>
      </w:pPr>
      <w:hyperlink w:anchor="_Toc71125048" w:history="1">
        <w:r w:rsidR="00064B31" w:rsidRPr="006C3413">
          <w:rPr>
            <w:rStyle w:val="Hyperlink"/>
            <w:noProof/>
          </w:rPr>
          <w:t>Implementation</w:t>
        </w:r>
        <w:r w:rsidR="00064B31">
          <w:rPr>
            <w:noProof/>
            <w:webHidden/>
          </w:rPr>
          <w:tab/>
        </w:r>
        <w:r w:rsidR="00064B31">
          <w:rPr>
            <w:noProof/>
            <w:webHidden/>
          </w:rPr>
          <w:fldChar w:fldCharType="begin"/>
        </w:r>
        <w:r w:rsidR="00064B31">
          <w:rPr>
            <w:noProof/>
            <w:webHidden/>
          </w:rPr>
          <w:instrText xml:space="preserve"> PAGEREF _Toc71125048 \h </w:instrText>
        </w:r>
        <w:r w:rsidR="00064B31">
          <w:rPr>
            <w:noProof/>
            <w:webHidden/>
          </w:rPr>
        </w:r>
        <w:r w:rsidR="00064B31">
          <w:rPr>
            <w:noProof/>
            <w:webHidden/>
          </w:rPr>
          <w:fldChar w:fldCharType="separate"/>
        </w:r>
        <w:r w:rsidR="006B3CBD">
          <w:rPr>
            <w:noProof/>
            <w:webHidden/>
          </w:rPr>
          <w:t>2</w:t>
        </w:r>
        <w:r w:rsidR="00064B31">
          <w:rPr>
            <w:noProof/>
            <w:webHidden/>
          </w:rPr>
          <w:fldChar w:fldCharType="end"/>
        </w:r>
      </w:hyperlink>
    </w:p>
    <w:p w14:paraId="5744190C" w14:textId="35B4715A" w:rsidR="00064B31" w:rsidRDefault="00C77237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DE" w:eastAsia="en-GB"/>
        </w:rPr>
      </w:pPr>
      <w:hyperlink w:anchor="_Toc71125049" w:history="1">
        <w:r w:rsidR="00064B31" w:rsidRPr="006C3413">
          <w:rPr>
            <w:rStyle w:val="Hyperlink"/>
            <w:noProof/>
          </w:rPr>
          <w:t>Testing the Tool with R9 Example</w:t>
        </w:r>
        <w:r w:rsidR="00064B31">
          <w:rPr>
            <w:noProof/>
            <w:webHidden/>
          </w:rPr>
          <w:tab/>
        </w:r>
        <w:r w:rsidR="00064B31">
          <w:rPr>
            <w:noProof/>
            <w:webHidden/>
          </w:rPr>
          <w:fldChar w:fldCharType="begin"/>
        </w:r>
        <w:r w:rsidR="00064B31">
          <w:rPr>
            <w:noProof/>
            <w:webHidden/>
          </w:rPr>
          <w:instrText xml:space="preserve"> PAGEREF _Toc71125049 \h </w:instrText>
        </w:r>
        <w:r w:rsidR="00064B31">
          <w:rPr>
            <w:noProof/>
            <w:webHidden/>
          </w:rPr>
        </w:r>
        <w:r w:rsidR="00064B31">
          <w:rPr>
            <w:noProof/>
            <w:webHidden/>
          </w:rPr>
          <w:fldChar w:fldCharType="separate"/>
        </w:r>
        <w:r w:rsidR="006B3CBD">
          <w:rPr>
            <w:noProof/>
            <w:webHidden/>
          </w:rPr>
          <w:t>3</w:t>
        </w:r>
        <w:r w:rsidR="00064B31">
          <w:rPr>
            <w:noProof/>
            <w:webHidden/>
          </w:rPr>
          <w:fldChar w:fldCharType="end"/>
        </w:r>
      </w:hyperlink>
    </w:p>
    <w:p w14:paraId="6A81D678" w14:textId="0B1ACCC4" w:rsidR="00064B31" w:rsidRDefault="00C77237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DE" w:eastAsia="en-GB"/>
        </w:rPr>
      </w:pPr>
      <w:hyperlink w:anchor="_Toc71125050" w:history="1">
        <w:r w:rsidR="00064B31" w:rsidRPr="006C3413">
          <w:rPr>
            <w:rStyle w:val="Hyperlink"/>
            <w:noProof/>
          </w:rPr>
          <w:t>Troubleshooting &amp; FAQ</w:t>
        </w:r>
        <w:r w:rsidR="00064B31">
          <w:rPr>
            <w:noProof/>
            <w:webHidden/>
          </w:rPr>
          <w:tab/>
        </w:r>
        <w:r w:rsidR="00064B31">
          <w:rPr>
            <w:noProof/>
            <w:webHidden/>
          </w:rPr>
          <w:fldChar w:fldCharType="begin"/>
        </w:r>
        <w:r w:rsidR="00064B31">
          <w:rPr>
            <w:noProof/>
            <w:webHidden/>
          </w:rPr>
          <w:instrText xml:space="preserve"> PAGEREF _Toc71125050 \h </w:instrText>
        </w:r>
        <w:r w:rsidR="00064B31">
          <w:rPr>
            <w:noProof/>
            <w:webHidden/>
          </w:rPr>
        </w:r>
        <w:r w:rsidR="00064B31">
          <w:rPr>
            <w:noProof/>
            <w:webHidden/>
          </w:rPr>
          <w:fldChar w:fldCharType="separate"/>
        </w:r>
        <w:r w:rsidR="006B3CBD">
          <w:rPr>
            <w:noProof/>
            <w:webHidden/>
          </w:rPr>
          <w:t>4</w:t>
        </w:r>
        <w:r w:rsidR="00064B31">
          <w:rPr>
            <w:noProof/>
            <w:webHidden/>
          </w:rPr>
          <w:fldChar w:fldCharType="end"/>
        </w:r>
      </w:hyperlink>
    </w:p>
    <w:p w14:paraId="6346383C" w14:textId="120DB621" w:rsidR="00064B31" w:rsidRPr="00064B31" w:rsidRDefault="00F37B22" w:rsidP="00064B31">
      <w:r>
        <w:fldChar w:fldCharType="end"/>
      </w:r>
    </w:p>
    <w:p w14:paraId="4A707BAC" w14:textId="6651215A" w:rsidR="00F36962" w:rsidRDefault="00F36962" w:rsidP="00594C64">
      <w:pPr>
        <w:pStyle w:val="Heading1"/>
      </w:pPr>
      <w:bookmarkStart w:id="0" w:name="_Toc71125045"/>
      <w:r>
        <w:t>Requirements</w:t>
      </w:r>
      <w:bookmarkEnd w:id="0"/>
    </w:p>
    <w:p w14:paraId="58455564" w14:textId="77777777" w:rsidR="00F36962" w:rsidRPr="006F223F" w:rsidRDefault="00F36962" w:rsidP="00F36962">
      <w:pPr>
        <w:rPr>
          <w:b/>
        </w:rPr>
      </w:pPr>
      <w:r>
        <w:rPr>
          <w:b/>
        </w:rPr>
        <w:t>Data</w:t>
      </w:r>
      <w:r w:rsidRPr="006F223F">
        <w:rPr>
          <w:b/>
        </w:rPr>
        <w:t xml:space="preserve"> requirements</w:t>
      </w:r>
    </w:p>
    <w:p w14:paraId="76E9CA59" w14:textId="462DAE30" w:rsidR="00F36962" w:rsidRPr="00F36962" w:rsidRDefault="005231FF" w:rsidP="00F36962">
      <w:pPr>
        <w:pStyle w:val="ListParagraph"/>
        <w:numPr>
          <w:ilvl w:val="0"/>
          <w:numId w:val="7"/>
        </w:numPr>
        <w:rPr>
          <w:b/>
        </w:rPr>
      </w:pPr>
      <w:r>
        <w:rPr>
          <w:i/>
        </w:rPr>
        <w:t>FMS</w:t>
      </w:r>
      <w:r w:rsidR="007F01F0" w:rsidRPr="007F01F0">
        <w:rPr>
          <w:i/>
        </w:rPr>
        <w:t xml:space="preserve"> Dataset</w:t>
      </w:r>
      <w:r w:rsidR="007F01F0">
        <w:t xml:space="preserve">: </w:t>
      </w:r>
      <w:r>
        <w:t>Single country dataset downloaded from R10 version of the FMS for both app and upload portal in CSV format with comma as separator (standard download format). See section</w:t>
      </w:r>
      <w:r w:rsidR="00554124">
        <w:t xml:space="preserve"> about downloading FMS data for details</w:t>
      </w:r>
      <w:r>
        <w:t>.</w:t>
      </w:r>
    </w:p>
    <w:p w14:paraId="060F00CD" w14:textId="77777777" w:rsidR="006F223F" w:rsidRPr="006F223F" w:rsidRDefault="006F223F" w:rsidP="006F223F">
      <w:pPr>
        <w:rPr>
          <w:b/>
        </w:rPr>
      </w:pPr>
      <w:r w:rsidRPr="006F223F">
        <w:rPr>
          <w:b/>
        </w:rPr>
        <w:t>System requirements</w:t>
      </w:r>
    </w:p>
    <w:p w14:paraId="089E5B18" w14:textId="77777777" w:rsidR="006F223F" w:rsidRPr="006F223F" w:rsidRDefault="006F223F" w:rsidP="00F36962">
      <w:pPr>
        <w:pStyle w:val="ListParagraph"/>
        <w:numPr>
          <w:ilvl w:val="0"/>
          <w:numId w:val="7"/>
        </w:numPr>
      </w:pPr>
      <w:r w:rsidRPr="006F223F">
        <w:t>Windows 7 or newer</w:t>
      </w:r>
    </w:p>
    <w:p w14:paraId="3E196F0B" w14:textId="77777777" w:rsidR="006F223F" w:rsidRPr="006F223F" w:rsidRDefault="006F223F" w:rsidP="00F36962">
      <w:pPr>
        <w:pStyle w:val="ListParagraph"/>
        <w:numPr>
          <w:ilvl w:val="0"/>
          <w:numId w:val="7"/>
        </w:numPr>
      </w:pPr>
      <w:r w:rsidRPr="006F223F">
        <w:t>.NET 4 or newer</w:t>
      </w:r>
    </w:p>
    <w:p w14:paraId="6D79E0EE" w14:textId="3EEDB45A" w:rsidR="002357AA" w:rsidRPr="005231FF" w:rsidRDefault="006F223F" w:rsidP="005231FF">
      <w:pPr>
        <w:pStyle w:val="ListParagraph"/>
        <w:numPr>
          <w:ilvl w:val="0"/>
          <w:numId w:val="7"/>
        </w:numPr>
      </w:pPr>
      <w:r w:rsidRPr="006F223F">
        <w:t>2 GB free disk space</w:t>
      </w:r>
    </w:p>
    <w:p w14:paraId="0C98A6FE" w14:textId="77777777" w:rsidR="005231FF" w:rsidRDefault="005231FF" w:rsidP="00594C64">
      <w:pPr>
        <w:pStyle w:val="Heading1"/>
      </w:pPr>
    </w:p>
    <w:p w14:paraId="77B6EB57" w14:textId="402CAA93" w:rsidR="006F223F" w:rsidRPr="006F223F" w:rsidRDefault="006F223F" w:rsidP="00594C64">
      <w:pPr>
        <w:pStyle w:val="Heading1"/>
      </w:pPr>
      <w:bookmarkStart w:id="1" w:name="_Toc71125046"/>
      <w:r w:rsidRPr="006F223F">
        <w:t>Installation procedure</w:t>
      </w:r>
      <w:bookmarkEnd w:id="1"/>
    </w:p>
    <w:p w14:paraId="3F6F6390" w14:textId="77777777" w:rsidR="006F223F" w:rsidRPr="006F223F" w:rsidRDefault="006F223F" w:rsidP="006F223F">
      <w:r w:rsidRPr="006F223F">
        <w:t>The tool resides in its folder and works without installation.</w:t>
      </w:r>
    </w:p>
    <w:p w14:paraId="2F4B6800" w14:textId="77777777" w:rsidR="006F223F" w:rsidRPr="006F223F" w:rsidRDefault="006F223F" w:rsidP="00E571D6">
      <w:pPr>
        <w:pStyle w:val="ListParagraph"/>
        <w:numPr>
          <w:ilvl w:val="0"/>
          <w:numId w:val="9"/>
        </w:numPr>
      </w:pPr>
      <w:r w:rsidRPr="006F223F">
        <w:t>User should simply unzip the downloaded file anywhere on disk.</w:t>
      </w:r>
    </w:p>
    <w:p w14:paraId="7AE195EC" w14:textId="3FAAE0FF" w:rsidR="006F223F" w:rsidRPr="006F223F" w:rsidRDefault="006F223F" w:rsidP="00E571D6">
      <w:pPr>
        <w:pStyle w:val="ListParagraph"/>
        <w:numPr>
          <w:ilvl w:val="0"/>
          <w:numId w:val="9"/>
        </w:numPr>
      </w:pPr>
      <w:r w:rsidRPr="006F223F">
        <w:t xml:space="preserve">A new folder called </w:t>
      </w:r>
      <w:r w:rsidR="002D45A5" w:rsidRPr="006F223F">
        <w:t>“</w:t>
      </w:r>
      <w:proofErr w:type="spellStart"/>
      <w:r w:rsidR="002D45A5">
        <w:t>Tool</w:t>
      </w:r>
      <w:r w:rsidR="005231FF">
        <w:t>FMSv</w:t>
      </w:r>
      <w:r w:rsidR="002D45A5">
        <w:t>x</w:t>
      </w:r>
      <w:proofErr w:type="spellEnd"/>
      <w:r w:rsidR="002D45A5" w:rsidRPr="006F223F">
        <w:t>”</w:t>
      </w:r>
      <w:r w:rsidR="002D45A5">
        <w:t xml:space="preserve"> </w:t>
      </w:r>
      <w:r w:rsidRPr="006F223F">
        <w:t>will be created on destination</w:t>
      </w:r>
      <w:r w:rsidR="00FB7C56">
        <w:t xml:space="preserve"> (x for version of the tool)</w:t>
      </w:r>
      <w:r w:rsidRPr="006F223F">
        <w:t>.</w:t>
      </w:r>
    </w:p>
    <w:p w14:paraId="3B417B57" w14:textId="77777777" w:rsidR="00F37B22" w:rsidRPr="004503ED" w:rsidRDefault="006F223F" w:rsidP="004503ED">
      <w:r w:rsidRPr="006F223F">
        <w:t>Depending on the speed of computer, unzipping might take a few minutes.</w:t>
      </w:r>
    </w:p>
    <w:p w14:paraId="45EDFA2C" w14:textId="35285D7F" w:rsidR="00554124" w:rsidRDefault="00554124">
      <w:pPr>
        <w:jc w:val="left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4C98A709" w14:textId="5D0FDB8B" w:rsidR="00554124" w:rsidRPr="006F223F" w:rsidRDefault="00554124" w:rsidP="00554124">
      <w:pPr>
        <w:pStyle w:val="Heading1"/>
      </w:pPr>
      <w:bookmarkStart w:id="2" w:name="_Toc71125047"/>
      <w:r>
        <w:lastRenderedPageBreak/>
        <w:t>Downloading FMS Data</w:t>
      </w:r>
      <w:bookmarkEnd w:id="2"/>
      <w:r w:rsidRPr="006F223F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756"/>
      </w:tblGrid>
      <w:tr w:rsidR="00EB09C9" w14:paraId="5E88EFD6" w14:textId="77777777" w:rsidTr="00CE3FD8">
        <w:tc>
          <w:tcPr>
            <w:tcW w:w="4531" w:type="dxa"/>
          </w:tcPr>
          <w:p w14:paraId="023DF70C" w14:textId="3E2B7B0A" w:rsidR="00554124" w:rsidRPr="00554124" w:rsidRDefault="00EB09C9" w:rsidP="00CE3FD8">
            <w:r>
              <w:t>1</w:t>
            </w:r>
            <w:r w:rsidR="00554124">
              <w:t xml:space="preserve">) </w:t>
            </w:r>
            <w:r>
              <w:t>In FMS R10, select desired country, select “Case List” on the left panel, press the “Action” button and select “Export Cases”</w:t>
            </w:r>
          </w:p>
        </w:tc>
        <w:tc>
          <w:tcPr>
            <w:tcW w:w="4531" w:type="dxa"/>
          </w:tcPr>
          <w:p w14:paraId="1E3B3824" w14:textId="663D4D60" w:rsidR="00554124" w:rsidRDefault="00EB09C9" w:rsidP="00CE3FD8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6E9823F9" wp14:editId="7E61CBF0">
                      <wp:simplePos x="0" y="0"/>
                      <wp:positionH relativeFrom="column">
                        <wp:posOffset>1722292</wp:posOffset>
                      </wp:positionH>
                      <wp:positionV relativeFrom="paragraph">
                        <wp:posOffset>1649439</wp:posOffset>
                      </wp:positionV>
                      <wp:extent cx="309880" cy="277581"/>
                      <wp:effectExtent l="12700" t="12700" r="7620" b="27305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9880" cy="277581"/>
                                <a:chOff x="0" y="12700"/>
                                <a:chExt cx="309880" cy="277581"/>
                              </a:xfrm>
                            </wpg:grpSpPr>
                            <wps:wsp>
                              <wps:cNvPr id="25" name="Right Arrow 25"/>
                              <wps:cNvSpPr/>
                              <wps:spPr>
                                <a:xfrm rot="10800000">
                                  <a:off x="0" y="12700"/>
                                  <a:ext cx="309880" cy="277581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C0C9C3B" w14:textId="77777777" w:rsidR="0097350E" w:rsidRPr="00E348FC" w:rsidRDefault="0097350E" w:rsidP="0097350E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49177" y="22143"/>
                                  <a:ext cx="226609" cy="26813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AD247D8" w14:textId="4CD436F2" w:rsidR="0097350E" w:rsidRPr="00EB09C9" w:rsidRDefault="00EB09C9" w:rsidP="0097350E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EB09C9">
                                      <w:rPr>
                                        <w:sz w:val="21"/>
                                        <w:szCs w:val="21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501AFD17" w14:textId="77777777" w:rsidR="0097350E" w:rsidRPr="00EB09C9" w:rsidRDefault="0097350E" w:rsidP="0097350E">
                                    <w:pPr>
                                      <w:rPr>
                                        <w:sz w:val="21"/>
                                        <w:szCs w:val="21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9823F9" id="Group 24" o:spid="_x0000_s1026" style="position:absolute;left:0;text-align:left;margin-left:135.6pt;margin-top:129.9pt;width:24.4pt;height:21.85pt;z-index:251672576;mso-height-relative:margin" coordorigin=",12700" coordsize="309880,277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"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Right Arrow 25" o:spid="_x0000_s1027" type="#_x0000_t13" style="position:absolute;top:12700;width:309880;height:277581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" adj="11926" fillcolor="white [3201]" strokecolor="#4472c4 [3204]" strokeweight="1pt">
                        <v:textbox>
                          <w:txbxContent>
                            <w:p w14:paraId="0C0C9C3B" w14:textId="77777777" w:rsidR="0097350E" w:rsidRPr="00E348FC" w:rsidRDefault="0097350E" w:rsidP="0097350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6" o:spid="_x0000_s1028" type="#_x0000_t202" style="position:absolute;left:49177;top:22143;width:226609;height:2681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" filled="f" stroked="f" strokeweight=".5pt">
                        <v:textbox>
                          <w:txbxContent>
                            <w:p w14:paraId="5AD247D8" w14:textId="4CD436F2" w:rsidR="0097350E" w:rsidRPr="00EB09C9" w:rsidRDefault="00EB09C9" w:rsidP="0097350E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B09C9">
                                <w:rPr>
                                  <w:sz w:val="21"/>
                                  <w:szCs w:val="21"/>
                                  <w:lang w:val="en-US"/>
                                </w:rPr>
                                <w:t>1</w:t>
                              </w:r>
                            </w:p>
                            <w:p w14:paraId="501AFD17" w14:textId="77777777" w:rsidR="0097350E" w:rsidRPr="00EB09C9" w:rsidRDefault="0097350E" w:rsidP="0097350E">
                              <w:pP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329B7BF" wp14:editId="1A545B68">
                  <wp:extent cx="2720898" cy="2196933"/>
                  <wp:effectExtent l="0" t="0" r="0" b="635"/>
                  <wp:docPr id="33" name="Picture 33" descr="Graphical user interface, application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Graphical user interface, application, websit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986" cy="2233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20A440" w14:textId="77777777" w:rsidR="00EB09C9" w:rsidRDefault="00EB09C9" w:rsidP="00CE3FD8">
            <w:pPr>
              <w:jc w:val="center"/>
            </w:pPr>
          </w:p>
          <w:p w14:paraId="60E57A12" w14:textId="44E54373" w:rsidR="00554124" w:rsidRDefault="00554124" w:rsidP="00CE3FD8">
            <w:pPr>
              <w:jc w:val="center"/>
            </w:pPr>
          </w:p>
        </w:tc>
      </w:tr>
      <w:tr w:rsidR="00EB09C9" w14:paraId="16923788" w14:textId="77777777" w:rsidTr="00CE3FD8">
        <w:tc>
          <w:tcPr>
            <w:tcW w:w="4531" w:type="dxa"/>
          </w:tcPr>
          <w:p w14:paraId="1161F602" w14:textId="220795C4" w:rsidR="00554124" w:rsidRPr="006F223F" w:rsidRDefault="00EB09C9" w:rsidP="00EB09C9">
            <w:r>
              <w:t>2</w:t>
            </w:r>
            <w:r w:rsidR="00554124">
              <w:t xml:space="preserve">) </w:t>
            </w:r>
            <w:r>
              <w:t>Download for single country under the name of the selected country</w:t>
            </w:r>
          </w:p>
          <w:p w14:paraId="62919D51" w14:textId="34DCC961" w:rsidR="00554124" w:rsidRDefault="00554124" w:rsidP="00554124"/>
          <w:p w14:paraId="21AC0357" w14:textId="472C983C" w:rsidR="00554124" w:rsidRPr="00554124" w:rsidRDefault="00554124" w:rsidP="00CE3FD8">
            <w:pPr>
              <w:rPr>
                <w:lang w:val="en-US"/>
              </w:rPr>
            </w:pPr>
          </w:p>
          <w:p w14:paraId="5F08E936" w14:textId="77777777" w:rsidR="00554124" w:rsidRDefault="00554124" w:rsidP="00CE3FD8"/>
        </w:tc>
        <w:tc>
          <w:tcPr>
            <w:tcW w:w="4531" w:type="dxa"/>
          </w:tcPr>
          <w:p w14:paraId="73E796D4" w14:textId="44663A90" w:rsidR="00554124" w:rsidRDefault="00EB09C9" w:rsidP="00CE3FD8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02125925" wp14:editId="272B3CB1">
                      <wp:simplePos x="0" y="0"/>
                      <wp:positionH relativeFrom="column">
                        <wp:posOffset>683585</wp:posOffset>
                      </wp:positionH>
                      <wp:positionV relativeFrom="paragraph">
                        <wp:posOffset>1489170</wp:posOffset>
                      </wp:positionV>
                      <wp:extent cx="309880" cy="277581"/>
                      <wp:effectExtent l="12700" t="12700" r="7620" b="27305"/>
                      <wp:wrapNone/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9880" cy="277581"/>
                                <a:chOff x="0" y="12700"/>
                                <a:chExt cx="309880" cy="277581"/>
                              </a:xfrm>
                            </wpg:grpSpPr>
                            <wps:wsp>
                              <wps:cNvPr id="36" name="Right Arrow 36"/>
                              <wps:cNvSpPr/>
                              <wps:spPr>
                                <a:xfrm rot="10800000">
                                  <a:off x="0" y="12700"/>
                                  <a:ext cx="309880" cy="277581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7B30873" w14:textId="77777777" w:rsidR="00EB09C9" w:rsidRPr="00E348FC" w:rsidRDefault="00EB09C9" w:rsidP="00EB09C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Text Box 37"/>
                              <wps:cNvSpPr txBox="1"/>
                              <wps:spPr>
                                <a:xfrm>
                                  <a:off x="49177" y="22143"/>
                                  <a:ext cx="226609" cy="26813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9A42ADC" w14:textId="20E182B4" w:rsidR="00EB09C9" w:rsidRPr="00EB09C9" w:rsidRDefault="00EB09C9" w:rsidP="00EB09C9">
                                    <w:pPr>
                                      <w:rPr>
                                        <w:sz w:val="21"/>
                                        <w:szCs w:val="2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1"/>
                                        <w:szCs w:val="21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125925" id="Group 35" o:spid="_x0000_s1029" style="position:absolute;left:0;text-align:left;margin-left:53.85pt;margin-top:117.25pt;width:24.4pt;height:21.85pt;z-index:251678720;mso-height-relative:margin" coordorigin=",12700" coordsize="309880,277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">
                      <v:shape id="Right Arrow 36" o:spid="_x0000_s1030" type="#_x0000_t13" style="position:absolute;top:12700;width:309880;height:277581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" adj="11926" fillcolor="white [3201]" strokecolor="#4472c4 [3204]" strokeweight="1pt">
                        <v:textbox>
                          <w:txbxContent>
                            <w:p w14:paraId="17B30873" w14:textId="77777777" w:rsidR="00EB09C9" w:rsidRPr="00E348FC" w:rsidRDefault="00EB09C9" w:rsidP="00EB09C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shape id="Text Box 37" o:spid="_x0000_s1031" type="#_x0000_t202" style="position:absolute;left:49177;top:22143;width:226609;height:2681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" filled="f" stroked="f" strokeweight=".5pt">
                        <v:textbox>
                          <w:txbxContent>
                            <w:p w14:paraId="29A42ADC" w14:textId="20E182B4" w:rsidR="00EB09C9" w:rsidRPr="00EB09C9" w:rsidRDefault="00EB09C9" w:rsidP="00EB09C9">
                              <w:pP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C990DEC" wp14:editId="15FB3028">
                  <wp:extent cx="2882316" cy="1939654"/>
                  <wp:effectExtent l="0" t="0" r="635" b="381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288" cy="1959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C956BD" w14:textId="6FA41A3E" w:rsidR="00554124" w:rsidRDefault="00554124" w:rsidP="00594C64">
      <w:pPr>
        <w:pStyle w:val="Heading1"/>
      </w:pPr>
    </w:p>
    <w:p w14:paraId="5A259524" w14:textId="41151DB4" w:rsidR="006F223F" w:rsidRDefault="00594C64" w:rsidP="00594C64">
      <w:pPr>
        <w:pStyle w:val="Heading1"/>
      </w:pPr>
      <w:bookmarkStart w:id="3" w:name="_Toc71125048"/>
      <w:r>
        <w:t>Implementation</w:t>
      </w:r>
      <w:bookmarkEnd w:id="3"/>
    </w:p>
    <w:p w14:paraId="6D90B0FD" w14:textId="2E4A0DB6" w:rsidR="00EB09C9" w:rsidRPr="00EB09C9" w:rsidRDefault="00D360C2" w:rsidP="00EB09C9">
      <w:r>
        <w:t>Please note that n</w:t>
      </w:r>
      <w:r w:rsidR="00EB09C9">
        <w:t>ame might change slightly</w:t>
      </w:r>
      <w:r>
        <w:t xml:space="preserve"> depending on the version</w:t>
      </w:r>
      <w:r w:rsidR="006B3CBD">
        <w:t xml:space="preserve"> of the tool</w:t>
      </w:r>
      <w:r w:rsidR="00EB09C9">
        <w:t xml:space="preserve"> but </w:t>
      </w:r>
      <w:r w:rsidR="00EB09C9" w:rsidRPr="00EB09C9">
        <w:rPr>
          <w:b/>
          <w:bCs/>
        </w:rPr>
        <w:t>the logic of the implementation</w:t>
      </w:r>
      <w:r w:rsidR="00EB09C9">
        <w:t xml:space="preserve"> is the same.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9747C6" w14:paraId="670E673B" w14:textId="77777777" w:rsidTr="009747C6">
        <w:tc>
          <w:tcPr>
            <w:tcW w:w="4531" w:type="dxa"/>
          </w:tcPr>
          <w:p w14:paraId="59679672" w14:textId="331C38DA" w:rsidR="009747C6" w:rsidRPr="00554124" w:rsidRDefault="009747C6" w:rsidP="009747C6">
            <w:r>
              <w:t xml:space="preserve">a) </w:t>
            </w:r>
            <w:r w:rsidRPr="006F223F">
              <w:t>Open the newly created folder “</w:t>
            </w:r>
            <w:proofErr w:type="spellStart"/>
            <w:r w:rsidR="00E348FC">
              <w:t>Tool</w:t>
            </w:r>
            <w:r w:rsidR="00EB09C9">
              <w:t>FMSv</w:t>
            </w:r>
            <w:r w:rsidR="002D45A5">
              <w:t>x</w:t>
            </w:r>
            <w:proofErr w:type="spellEnd"/>
            <w:r w:rsidRPr="006F223F">
              <w:t>” and run “</w:t>
            </w:r>
            <w:proofErr w:type="spellStart"/>
            <w:r w:rsidR="0052635F">
              <w:t>UIB_</w:t>
            </w:r>
            <w:r w:rsidR="00E348FC">
              <w:t>Tool</w:t>
            </w:r>
            <w:r w:rsidR="0052635F">
              <w:t>_FMS</w:t>
            </w:r>
            <w:proofErr w:type="spellEnd"/>
            <w:r w:rsidRPr="006F223F">
              <w:t>” file</w:t>
            </w:r>
            <w:r w:rsidR="00E348FC">
              <w:t xml:space="preserve"> with the ESS logo</w:t>
            </w:r>
            <w:r w:rsidR="00FB7C56">
              <w:t xml:space="preserve"> (EXE file)</w:t>
            </w:r>
            <w:r w:rsidRPr="006F223F">
              <w:t>:</w:t>
            </w:r>
            <w:r w:rsidR="00E348FC" w:rsidRPr="006F223F">
              <w:rPr>
                <w:noProof/>
              </w:rPr>
              <w:t xml:space="preserve"> </w:t>
            </w:r>
          </w:p>
        </w:tc>
        <w:tc>
          <w:tcPr>
            <w:tcW w:w="4531" w:type="dxa"/>
          </w:tcPr>
          <w:p w14:paraId="01D41312" w14:textId="7E009424" w:rsidR="00F37B22" w:rsidRDefault="0097350E" w:rsidP="0088640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74FE47D1" wp14:editId="40D11C64">
                      <wp:simplePos x="0" y="0"/>
                      <wp:positionH relativeFrom="column">
                        <wp:posOffset>305960</wp:posOffset>
                      </wp:positionH>
                      <wp:positionV relativeFrom="paragraph">
                        <wp:posOffset>501015</wp:posOffset>
                      </wp:positionV>
                      <wp:extent cx="337820" cy="283406"/>
                      <wp:effectExtent l="0" t="0" r="30480" b="21590"/>
                      <wp:wrapNone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820" cy="283406"/>
                                <a:chOff x="0" y="0"/>
                                <a:chExt cx="337820" cy="283406"/>
                              </a:xfrm>
                            </wpg:grpSpPr>
                            <wps:wsp>
                              <wps:cNvPr id="4" name="Right Arrow 4"/>
                              <wps:cNvSpPr/>
                              <wps:spPr>
                                <a:xfrm>
                                  <a:off x="0" y="19575"/>
                                  <a:ext cx="337820" cy="263831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3D6E8DB" w14:textId="7A556DE5" w:rsidR="00E348FC" w:rsidRPr="00E348FC" w:rsidRDefault="00E348FC" w:rsidP="00E348FC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aa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Text Box 19"/>
                              <wps:cNvSpPr txBox="1"/>
                              <wps:spPr>
                                <a:xfrm>
                                  <a:off x="13750" y="0"/>
                                  <a:ext cx="226060" cy="267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F1DA382" w14:textId="12CEE7C6" w:rsidR="0097350E" w:rsidRPr="0097350E" w:rsidRDefault="0097350E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FE47D1" id="Group 22" o:spid="_x0000_s1032" style="position:absolute;left:0;text-align:left;margin-left:24.1pt;margin-top:39.45pt;width:26.6pt;height:22.3pt;z-index:251667456" coordsize="337820,2834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">
                      <v:shape id="Right Arrow 4" o:spid="_x0000_s1033" type="#_x0000_t13" style="position:absolute;top:19575;width:337820;height:2638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" adj="13165" fillcolor="white [3201]" strokecolor="#4472c4 [3204]" strokeweight="1pt">
                        <v:textbox>
                          <w:txbxContent>
                            <w:p w14:paraId="03D6E8DB" w14:textId="7A556DE5" w:rsidR="00E348FC" w:rsidRPr="00E348FC" w:rsidRDefault="00E348FC" w:rsidP="00E348F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aa</w:t>
                              </w:r>
                            </w:p>
                          </w:txbxContent>
                        </v:textbox>
                      </v:shape>
                      <v:shape id="Text Box 19" o:spid="_x0000_s1034" type="#_x0000_t202" style="position:absolute;left:13750;width:226060;height:2679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" filled="f" stroked="f" strokeweight=".5pt">
                        <v:textbox>
                          <w:txbxContent>
                            <w:p w14:paraId="4F1DA382" w14:textId="12CEE7C6" w:rsidR="0097350E" w:rsidRPr="0097350E" w:rsidRDefault="0097350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3FEC4B38" w14:textId="22F7F3DF" w:rsidR="00F37B22" w:rsidRDefault="0052635F" w:rsidP="009747C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5373A7" wp14:editId="790C28A4">
                  <wp:extent cx="1355741" cy="932280"/>
                  <wp:effectExtent l="12700" t="12700" r="15875" b="7620"/>
                  <wp:docPr id="5" name="Picture 5" descr="Graphical user inter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&#10;&#10;Description automatically generated with medium confidence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974"/>
                          <a:stretch/>
                        </pic:blipFill>
                        <pic:spPr bwMode="auto">
                          <a:xfrm>
                            <a:off x="0" y="0"/>
                            <a:ext cx="1418115" cy="97517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7C6" w14:paraId="6B5F7570" w14:textId="77777777" w:rsidTr="009747C6">
        <w:tc>
          <w:tcPr>
            <w:tcW w:w="4531" w:type="dxa"/>
          </w:tcPr>
          <w:p w14:paraId="2E9B22A5" w14:textId="60CDB0A4" w:rsidR="009747C6" w:rsidRPr="006F223F" w:rsidRDefault="009747C6" w:rsidP="009747C6">
            <w:r>
              <w:lastRenderedPageBreak/>
              <w:t>b) The application</w:t>
            </w:r>
            <w:r w:rsidRPr="006F223F">
              <w:t xml:space="preserve"> opens</w:t>
            </w:r>
            <w:r w:rsidR="0088640B">
              <w:t xml:space="preserve">. The interface </w:t>
            </w:r>
            <w:r w:rsidR="00FB7C56">
              <w:t xml:space="preserve">of the tool </w:t>
            </w:r>
            <w:r w:rsidR="0088640B">
              <w:t>is shown on the right</w:t>
            </w:r>
            <w:r w:rsidRPr="006F223F">
              <w:t>:</w:t>
            </w:r>
          </w:p>
          <w:p w14:paraId="108CD01D" w14:textId="77777777" w:rsidR="009747C6" w:rsidRDefault="009747C6" w:rsidP="009747C6"/>
          <w:p w14:paraId="0518968C" w14:textId="3983249C" w:rsidR="009747C6" w:rsidRPr="000B269F" w:rsidRDefault="009747C6" w:rsidP="009747C6">
            <w:pPr>
              <w:rPr>
                <w:iCs/>
              </w:rPr>
            </w:pPr>
            <w:r>
              <w:t xml:space="preserve">c) </w:t>
            </w:r>
            <w:r w:rsidRPr="006F223F">
              <w:t>Please provide</w:t>
            </w:r>
            <w:r>
              <w:t xml:space="preserve"> the</w:t>
            </w:r>
            <w:r w:rsidRPr="006F223F">
              <w:t xml:space="preserve"> </w:t>
            </w:r>
            <w:r w:rsidR="00EB09C9" w:rsidRPr="000B269F">
              <w:rPr>
                <w:b/>
                <w:bCs/>
                <w:i/>
              </w:rPr>
              <w:t>FMS</w:t>
            </w:r>
            <w:r w:rsidRPr="000B269F">
              <w:rPr>
                <w:b/>
                <w:bCs/>
                <w:i/>
              </w:rPr>
              <w:t xml:space="preserve"> </w:t>
            </w:r>
            <w:r w:rsidR="00EB09C9" w:rsidRPr="000B269F">
              <w:rPr>
                <w:b/>
                <w:bCs/>
                <w:i/>
              </w:rPr>
              <w:t>data</w:t>
            </w:r>
            <w:r w:rsidR="00EB09C9" w:rsidRPr="000B269F">
              <w:rPr>
                <w:i/>
              </w:rPr>
              <w:t xml:space="preserve"> </w:t>
            </w:r>
            <w:r w:rsidR="00EB09C9" w:rsidRPr="005A3422">
              <w:rPr>
                <w:iCs/>
              </w:rPr>
              <w:t>from app or upload portal</w:t>
            </w:r>
            <w:r w:rsidR="000B269F">
              <w:rPr>
                <w:i/>
              </w:rPr>
              <w:t xml:space="preserve"> </w:t>
            </w:r>
            <w:r w:rsidR="000B269F" w:rsidRPr="000B269F">
              <w:rPr>
                <w:iCs/>
              </w:rPr>
              <w:t xml:space="preserve">on </w:t>
            </w:r>
            <w:r w:rsidR="000B269F">
              <w:rPr>
                <w:iCs/>
              </w:rPr>
              <w:t>“choose file” buttons.</w:t>
            </w:r>
          </w:p>
          <w:p w14:paraId="1B541A34" w14:textId="77777777" w:rsidR="009747C6" w:rsidRDefault="009747C6" w:rsidP="009747C6"/>
          <w:p w14:paraId="047E1037" w14:textId="7D77D589" w:rsidR="009747C6" w:rsidRPr="006F223F" w:rsidRDefault="009747C6" w:rsidP="009747C6">
            <w:r>
              <w:t xml:space="preserve">d) </w:t>
            </w:r>
            <w:r w:rsidR="000B269F">
              <w:t>Using the button “choose”, p</w:t>
            </w:r>
            <w:r w:rsidRPr="006F223F">
              <w:t xml:space="preserve">lease </w:t>
            </w:r>
            <w:r w:rsidR="000B269F">
              <w:t>select</w:t>
            </w:r>
            <w:r w:rsidRPr="006F223F">
              <w:t xml:space="preserve"> output folder </w:t>
            </w:r>
            <w:r w:rsidR="000B269F">
              <w:t xml:space="preserve">on your computer </w:t>
            </w:r>
            <w:r w:rsidRPr="006F223F">
              <w:t>where the report</w:t>
            </w:r>
            <w:r w:rsidR="000B269F">
              <w:t xml:space="preserve"> PDF</w:t>
            </w:r>
            <w:r w:rsidRPr="006F223F">
              <w:t xml:space="preserve"> </w:t>
            </w:r>
            <w:r>
              <w:t xml:space="preserve">will </w:t>
            </w:r>
            <w:r w:rsidRPr="006F223F">
              <w:t>be saved</w:t>
            </w:r>
            <w:r w:rsidR="0052635F">
              <w:t xml:space="preserve">. Please make sure that folder path </w:t>
            </w:r>
            <w:r w:rsidR="0052635F" w:rsidRPr="0052635F">
              <w:rPr>
                <w:b/>
                <w:bCs/>
              </w:rPr>
              <w:t>does not</w:t>
            </w:r>
            <w:r w:rsidR="0052635F">
              <w:t xml:space="preserve"> contain spaces in the name.</w:t>
            </w:r>
            <w:r w:rsidR="000B269F">
              <w:t xml:space="preserve"> </w:t>
            </w:r>
          </w:p>
          <w:p w14:paraId="7340C0DB" w14:textId="247216E7" w:rsidR="009747C6" w:rsidRDefault="009747C6" w:rsidP="009747C6"/>
          <w:p w14:paraId="035B7361" w14:textId="4C6BA84B" w:rsidR="000B269F" w:rsidRPr="009747C6" w:rsidRDefault="000B269F" w:rsidP="000B269F">
            <w:pPr>
              <w:rPr>
                <w:i/>
              </w:rPr>
            </w:pPr>
            <w:r w:rsidRPr="0088640B">
              <w:rPr>
                <w:lang w:val="en-US"/>
              </w:rPr>
              <w:t xml:space="preserve">e) </w:t>
            </w:r>
            <w:r>
              <w:rPr>
                <w:lang w:val="en-US"/>
              </w:rPr>
              <w:t xml:space="preserve">Select the </w:t>
            </w:r>
            <w:r w:rsidRPr="005A3422">
              <w:rPr>
                <w:b/>
                <w:bCs/>
                <w:lang w:val="en-US"/>
              </w:rPr>
              <w:t>analysis script</w:t>
            </w:r>
            <w:r>
              <w:rPr>
                <w:lang w:val="en-US"/>
              </w:rPr>
              <w:t xml:space="preserve"> for the “FMS App</w:t>
            </w:r>
            <w:r w:rsidR="001F3BB3">
              <w:rPr>
                <w:lang w:val="en-US"/>
              </w:rPr>
              <w:t xml:space="preserve"> R10</w:t>
            </w:r>
            <w:r>
              <w:rPr>
                <w:lang w:val="en-US"/>
              </w:rPr>
              <w:t>” or for the “FMS Upload Portal</w:t>
            </w:r>
            <w:r w:rsidR="001F3BB3">
              <w:rPr>
                <w:lang w:val="en-US"/>
              </w:rPr>
              <w:t xml:space="preserve"> R10</w:t>
            </w:r>
            <w:r>
              <w:rPr>
                <w:lang w:val="en-US"/>
              </w:rPr>
              <w:t>”, which determine with syntax will be used.</w:t>
            </w:r>
          </w:p>
          <w:p w14:paraId="7A5DA2A0" w14:textId="77777777" w:rsidR="000B269F" w:rsidRDefault="000B269F" w:rsidP="009747C6"/>
          <w:p w14:paraId="16337837" w14:textId="7002F3AC" w:rsidR="009747C6" w:rsidRPr="0088640B" w:rsidRDefault="000B269F" w:rsidP="009747C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9747C6" w:rsidRPr="0088640B">
              <w:rPr>
                <w:lang w:val="en-US"/>
              </w:rPr>
              <w:t>) Click “</w:t>
            </w:r>
            <w:r w:rsidR="009747C6" w:rsidRPr="000B269F">
              <w:rPr>
                <w:b/>
                <w:bCs/>
                <w:lang w:val="en-US"/>
              </w:rPr>
              <w:t>Generate</w:t>
            </w:r>
            <w:r w:rsidR="009747C6" w:rsidRPr="0088640B">
              <w:rPr>
                <w:lang w:val="en-US"/>
              </w:rPr>
              <w:t>”.</w:t>
            </w:r>
            <w:r w:rsidR="0088640B" w:rsidRPr="0088640B">
              <w:rPr>
                <w:lang w:val="en-US"/>
              </w:rPr>
              <w:t xml:space="preserve"> The tool will indicate that </w:t>
            </w:r>
            <w:r w:rsidR="0088640B">
              <w:rPr>
                <w:lang w:val="en-US"/>
              </w:rPr>
              <w:t xml:space="preserve">is generating the report </w:t>
            </w:r>
            <w:r w:rsidR="001B2C30">
              <w:rPr>
                <w:lang w:val="en-US"/>
              </w:rPr>
              <w:t>below.</w:t>
            </w:r>
          </w:p>
          <w:p w14:paraId="4F9783C3" w14:textId="48442132" w:rsidR="009747C6" w:rsidRPr="009747C6" w:rsidRDefault="009747C6" w:rsidP="009747C6">
            <w:pPr>
              <w:rPr>
                <w:i/>
              </w:rPr>
            </w:pPr>
            <w:r w:rsidRPr="009747C6">
              <w:rPr>
                <w:i/>
              </w:rPr>
              <w:t xml:space="preserve">Depending on your computer, report generation might take </w:t>
            </w:r>
            <w:r w:rsidR="0088640B">
              <w:rPr>
                <w:i/>
              </w:rPr>
              <w:t>anywhere from 5 to 30</w:t>
            </w:r>
            <w:r w:rsidRPr="009747C6">
              <w:rPr>
                <w:i/>
              </w:rPr>
              <w:t xml:space="preserve"> minutes.</w:t>
            </w:r>
            <w:r w:rsidR="0088640B">
              <w:rPr>
                <w:i/>
              </w:rPr>
              <w:t xml:space="preserve"> In some cases, it might take up to an hour.</w:t>
            </w:r>
          </w:p>
          <w:p w14:paraId="7CB9C12C" w14:textId="77777777" w:rsidR="009747C6" w:rsidRDefault="009747C6" w:rsidP="000B269F"/>
        </w:tc>
        <w:tc>
          <w:tcPr>
            <w:tcW w:w="4531" w:type="dxa"/>
          </w:tcPr>
          <w:p w14:paraId="7D34BDBA" w14:textId="2B49A5C8" w:rsidR="009747C6" w:rsidRDefault="00C75AD0" w:rsidP="009747C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3E96E482" wp14:editId="0E14815C">
                      <wp:simplePos x="0" y="0"/>
                      <wp:positionH relativeFrom="column">
                        <wp:posOffset>2661735</wp:posOffset>
                      </wp:positionH>
                      <wp:positionV relativeFrom="paragraph">
                        <wp:posOffset>367661</wp:posOffset>
                      </wp:positionV>
                      <wp:extent cx="309880" cy="290281"/>
                      <wp:effectExtent l="12700" t="0" r="7620" b="27305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9880" cy="290281"/>
                                <a:chOff x="0" y="0"/>
                                <a:chExt cx="309880" cy="290281"/>
                              </a:xfrm>
                            </wpg:grpSpPr>
                            <wps:wsp>
                              <wps:cNvPr id="9" name="Right Arrow 9"/>
                              <wps:cNvSpPr/>
                              <wps:spPr>
                                <a:xfrm rot="10800000">
                                  <a:off x="0" y="12700"/>
                                  <a:ext cx="309880" cy="277581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A0CBD28" w14:textId="0AA9B924" w:rsidR="00E348FC" w:rsidRPr="00E348FC" w:rsidRDefault="00E348FC" w:rsidP="00E348FC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ext Box 20"/>
                              <wps:cNvSpPr txBox="1"/>
                              <wps:spPr>
                                <a:xfrm>
                                  <a:off x="49177" y="0"/>
                                  <a:ext cx="226609" cy="26813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A38CA18" w14:textId="77777777" w:rsidR="0097350E" w:rsidRPr="0097350E" w:rsidRDefault="0097350E" w:rsidP="0097350E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  <w:p w14:paraId="2FADBFF4" w14:textId="77777777" w:rsidR="0097350E" w:rsidRPr="0097350E" w:rsidRDefault="0097350E" w:rsidP="0097350E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96E482" id="Group 23" o:spid="_x0000_s1035" style="position:absolute;left:0;text-align:left;margin-left:209.6pt;margin-top:28.95pt;width:24.4pt;height:22.85pt;z-index:251670528" coordsize="309880,2902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">
                      <v:shape id="Right Arrow 9" o:spid="_x0000_s1036" type="#_x0000_t13" style="position:absolute;top:12700;width:309880;height:277581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" adj="11926" fillcolor="white [3201]" strokecolor="#4472c4 [3204]" strokeweight="1pt">
                        <v:textbox>
                          <w:txbxContent>
                            <w:p w14:paraId="1A0CBD28" w14:textId="0AA9B924" w:rsidR="00E348FC" w:rsidRPr="00E348FC" w:rsidRDefault="00E348FC" w:rsidP="00E348F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shape id="Text Box 20" o:spid="_x0000_s1037" type="#_x0000_t202" style="position:absolute;left:49177;width:226609;height:2681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" filled="f" stroked="f" strokeweight=".5pt">
                        <v:textbox>
                          <w:txbxContent>
                            <w:p w14:paraId="3A38CA18" w14:textId="77777777" w:rsidR="0097350E" w:rsidRPr="0097350E" w:rsidRDefault="0097350E" w:rsidP="0097350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  <w:p w14:paraId="2FADBFF4" w14:textId="77777777" w:rsidR="0097350E" w:rsidRPr="0097350E" w:rsidRDefault="0097350E" w:rsidP="0097350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7B3820A7" wp14:editId="08A385A3">
                      <wp:simplePos x="0" y="0"/>
                      <wp:positionH relativeFrom="column">
                        <wp:posOffset>2664346</wp:posOffset>
                      </wp:positionH>
                      <wp:positionV relativeFrom="paragraph">
                        <wp:posOffset>876543</wp:posOffset>
                      </wp:positionV>
                      <wp:extent cx="309880" cy="283210"/>
                      <wp:effectExtent l="12700" t="12700" r="7620" b="21590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9880" cy="283210"/>
                                <a:chOff x="0" y="6796"/>
                                <a:chExt cx="309880" cy="283485"/>
                              </a:xfrm>
                            </wpg:grpSpPr>
                            <wps:wsp>
                              <wps:cNvPr id="28" name="Right Arrow 28"/>
                              <wps:cNvSpPr/>
                              <wps:spPr>
                                <a:xfrm rot="10800000">
                                  <a:off x="0" y="12700"/>
                                  <a:ext cx="309880" cy="277581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459BF7B" w14:textId="77777777" w:rsidR="0097350E" w:rsidRPr="00E348FC" w:rsidRDefault="0097350E" w:rsidP="0097350E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Text Box 29"/>
                              <wps:cNvSpPr txBox="1"/>
                              <wps:spPr>
                                <a:xfrm>
                                  <a:off x="49177" y="6796"/>
                                  <a:ext cx="226609" cy="26813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F1BD01" w14:textId="69DAC9B2" w:rsidR="0097350E" w:rsidRPr="0097350E" w:rsidRDefault="0097350E" w:rsidP="0097350E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3820A7" id="Group 27" o:spid="_x0000_s1038" style="position:absolute;left:0;text-align:left;margin-left:209.8pt;margin-top:69pt;width:24.4pt;height:22.3pt;z-index:251674624;mso-height-relative:margin" coordorigin=",6796" coordsize="309880,2834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">
                      <v:shape id="Right Arrow 28" o:spid="_x0000_s1039" type="#_x0000_t13" style="position:absolute;top:12700;width:309880;height:277581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" adj="11926" fillcolor="white [3201]" strokecolor="#4472c4 [3204]" strokeweight="1pt">
                        <v:textbox>
                          <w:txbxContent>
                            <w:p w14:paraId="7459BF7B" w14:textId="77777777" w:rsidR="0097350E" w:rsidRPr="00E348FC" w:rsidRDefault="0097350E" w:rsidP="0097350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shape id="Text Box 29" o:spid="_x0000_s1040" type="#_x0000_t202" style="position:absolute;left:49177;top:6796;width:226609;height:2681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" filled="f" stroked="f" strokeweight=".5pt">
                        <v:textbox>
                          <w:txbxContent>
                            <w:p w14:paraId="3DF1BD01" w14:textId="69DAC9B2" w:rsidR="0097350E" w:rsidRPr="0097350E" w:rsidRDefault="0097350E" w:rsidP="0097350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0F65FFB" wp14:editId="7C9C7809">
                  <wp:extent cx="2648033" cy="2795146"/>
                  <wp:effectExtent l="12700" t="12700" r="6350" b="12065"/>
                  <wp:docPr id="7" name="Picture 7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text, application, email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728" cy="281488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69F" w14:paraId="4FB056AB" w14:textId="77777777" w:rsidTr="000B269F">
        <w:tc>
          <w:tcPr>
            <w:tcW w:w="4531" w:type="dxa"/>
          </w:tcPr>
          <w:p w14:paraId="1863F628" w14:textId="77777777" w:rsidR="000B269F" w:rsidRDefault="000B269F" w:rsidP="000B269F"/>
          <w:p w14:paraId="4DE72031" w14:textId="77777777" w:rsidR="000B269F" w:rsidRDefault="000B269F" w:rsidP="000B269F">
            <w:r>
              <w:t xml:space="preserve">g) Retrieve the </w:t>
            </w:r>
            <w:r w:rsidRPr="005A3422">
              <w:rPr>
                <w:b/>
                <w:bCs/>
              </w:rPr>
              <w:t>PDF Report</w:t>
            </w:r>
            <w:r>
              <w:t xml:space="preserve"> from the designated folder. Please take the time to review the report and discuss any issues with the survey agency and the CST.  Share the report with your Country Contact. </w:t>
            </w:r>
          </w:p>
          <w:p w14:paraId="36CAD277" w14:textId="77777777" w:rsidR="000B269F" w:rsidRDefault="000B269F" w:rsidP="000B269F"/>
          <w:p w14:paraId="583412E6" w14:textId="77777777" w:rsidR="000B269F" w:rsidRDefault="005A3422" w:rsidP="000B269F">
            <w:r>
              <w:t>h</w:t>
            </w:r>
            <w:r w:rsidR="000B269F">
              <w:t xml:space="preserve">) The annex folder within the tool will contain CSV files with </w:t>
            </w:r>
            <w:r w:rsidR="00994770">
              <w:t xml:space="preserve">the </w:t>
            </w:r>
            <w:r w:rsidR="000B269F">
              <w:t xml:space="preserve">indicators </w:t>
            </w:r>
            <w:r w:rsidR="00994770">
              <w:t>from the report for more details</w:t>
            </w:r>
            <w:r w:rsidR="000B269F">
              <w:t xml:space="preserve">. </w:t>
            </w:r>
            <w:r w:rsidR="00994770">
              <w:t>Go to</w:t>
            </w:r>
            <w:r w:rsidR="000B269F">
              <w:t xml:space="preserve"> </w:t>
            </w:r>
            <w:r w:rsidR="00994770">
              <w:t>“</w:t>
            </w:r>
            <w:proofErr w:type="spellStart"/>
            <w:r w:rsidR="000B269F" w:rsidRPr="005A3422">
              <w:rPr>
                <w:b/>
                <w:bCs/>
              </w:rPr>
              <w:t>Tool_files</w:t>
            </w:r>
            <w:proofErr w:type="spellEnd"/>
            <w:r w:rsidR="000B269F" w:rsidRPr="005A3422">
              <w:rPr>
                <w:b/>
                <w:bCs/>
              </w:rPr>
              <w:t>\Annex</w:t>
            </w:r>
            <w:r w:rsidR="00994770">
              <w:t>”</w:t>
            </w:r>
            <w:r w:rsidR="000B269F">
              <w:t xml:space="preserve"> within folder of the tool</w:t>
            </w:r>
            <w:r w:rsidR="00994770">
              <w:t xml:space="preserve">. Country and FMS version will be shown in the file names. </w:t>
            </w:r>
          </w:p>
          <w:p w14:paraId="2D6AFDE2" w14:textId="59241485" w:rsidR="001F3BB3" w:rsidRDefault="001F3BB3" w:rsidP="000B269F"/>
        </w:tc>
        <w:tc>
          <w:tcPr>
            <w:tcW w:w="4531" w:type="dxa"/>
            <w:vAlign w:val="center"/>
          </w:tcPr>
          <w:p w14:paraId="7C9A8A16" w14:textId="24C914FE" w:rsidR="000B269F" w:rsidRDefault="005A3422" w:rsidP="005A3422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7082880D" wp14:editId="1B2C9CDC">
                      <wp:simplePos x="0" y="0"/>
                      <wp:positionH relativeFrom="column">
                        <wp:posOffset>2386330</wp:posOffset>
                      </wp:positionH>
                      <wp:positionV relativeFrom="paragraph">
                        <wp:posOffset>455295</wp:posOffset>
                      </wp:positionV>
                      <wp:extent cx="309880" cy="283210"/>
                      <wp:effectExtent l="12700" t="12700" r="7620" b="21590"/>
                      <wp:wrapNone/>
                      <wp:docPr id="47" name="Group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9880" cy="283210"/>
                                <a:chOff x="0" y="6796"/>
                                <a:chExt cx="309880" cy="283485"/>
                              </a:xfrm>
                            </wpg:grpSpPr>
                            <wps:wsp>
                              <wps:cNvPr id="48" name="Right Arrow 48"/>
                              <wps:cNvSpPr/>
                              <wps:spPr>
                                <a:xfrm rot="10800000">
                                  <a:off x="0" y="12700"/>
                                  <a:ext cx="309880" cy="277581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4AAAAD2" w14:textId="77777777" w:rsidR="005A3422" w:rsidRPr="00E348FC" w:rsidRDefault="005A3422" w:rsidP="005A3422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Text Box 49"/>
                              <wps:cNvSpPr txBox="1"/>
                              <wps:spPr>
                                <a:xfrm>
                                  <a:off x="49177" y="6796"/>
                                  <a:ext cx="226609" cy="26813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2681ACC" w14:textId="5EAC2B45" w:rsidR="005A3422" w:rsidRPr="0097350E" w:rsidRDefault="005A3422" w:rsidP="005A342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82880D" id="Group 47" o:spid="_x0000_s1044" style="position:absolute;left:0;text-align:left;margin-left:187.9pt;margin-top:35.85pt;width:24.4pt;height:22.3pt;z-index:251682816;mso-width-relative:margin;mso-height-relative:margin" coordorigin=",6796" coordsize="309880,2834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">
                      <v:shape id="Right Arrow 48" o:spid="_x0000_s1045" type="#_x0000_t13" style="position:absolute;top:12700;width:309880;height:277581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" adj="11926" fillcolor="white [3201]" strokecolor="#4472c4 [3204]" strokeweight="1pt">
                        <v:textbox>
                          <w:txbxContent>
                            <w:p w14:paraId="44AAAAD2" w14:textId="77777777" w:rsidR="005A3422" w:rsidRPr="00E348FC" w:rsidRDefault="005A3422" w:rsidP="005A342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shape id="Text Box 49" o:spid="_x0000_s1046" type="#_x0000_t202" style="position:absolute;left:49177;top:6796;width:226609;height:2681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" filled="f" stroked="f" strokeweight=".5pt">
                        <v:textbox>
                          <w:txbxContent>
                            <w:p w14:paraId="62681ACC" w14:textId="5EAC2B45" w:rsidR="005A3422" w:rsidRPr="0097350E" w:rsidRDefault="005A3422" w:rsidP="005A342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932FAB6" wp14:editId="201CE1C5">
                  <wp:extent cx="1866174" cy="1734886"/>
                  <wp:effectExtent l="0" t="0" r="1270" b="5080"/>
                  <wp:docPr id="51" name="Picture 51" descr="Graphical user interface,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Graphical user interface, text&#10;&#10;Description automatically generated with medium confidenc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8579" cy="1746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7C6" w14:paraId="7297467D" w14:textId="77777777" w:rsidTr="009747C6">
        <w:trPr>
          <w:gridAfter w:val="1"/>
          <w:wAfter w:w="4531" w:type="dxa"/>
        </w:trPr>
        <w:tc>
          <w:tcPr>
            <w:tcW w:w="4531" w:type="dxa"/>
          </w:tcPr>
          <w:p w14:paraId="4829470B" w14:textId="77777777" w:rsidR="009747C6" w:rsidRDefault="009747C6" w:rsidP="009747C6"/>
        </w:tc>
      </w:tr>
    </w:tbl>
    <w:p w14:paraId="056EB3B7" w14:textId="6B0B4B03" w:rsidR="000B269F" w:rsidRDefault="00C75AD0" w:rsidP="000B269F">
      <w:pPr>
        <w:pStyle w:val="Heading1"/>
      </w:pPr>
      <w:bookmarkStart w:id="4" w:name="_Toc71125049"/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1E6F3BE" wp14:editId="00D35B98">
                <wp:simplePos x="0" y="0"/>
                <wp:positionH relativeFrom="column">
                  <wp:posOffset>5609404</wp:posOffset>
                </wp:positionH>
                <wp:positionV relativeFrom="paragraph">
                  <wp:posOffset>-4612139</wp:posOffset>
                </wp:positionV>
                <wp:extent cx="309880" cy="283210"/>
                <wp:effectExtent l="12700" t="12700" r="7620" b="2159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880" cy="283210"/>
                          <a:chOff x="0" y="6796"/>
                          <a:chExt cx="309880" cy="283485"/>
                        </a:xfrm>
                      </wpg:grpSpPr>
                      <wps:wsp>
                        <wps:cNvPr id="39" name="Right Arrow 39"/>
                        <wps:cNvSpPr/>
                        <wps:spPr>
                          <a:xfrm rot="10800000">
                            <a:off x="0" y="12700"/>
                            <a:ext cx="309880" cy="277581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FA406D" w14:textId="77777777" w:rsidR="000B269F" w:rsidRPr="00E348FC" w:rsidRDefault="000B269F" w:rsidP="000B26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49177" y="6796"/>
                            <a:ext cx="226609" cy="2681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86598F" w14:textId="39CDBE31" w:rsidR="000B269F" w:rsidRPr="0097350E" w:rsidRDefault="000B269F" w:rsidP="000B269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E6F3BE" id="Group 38" o:spid="_x0000_s1044" style="position:absolute;left:0;text-align:left;margin-left:441.7pt;margin-top:-363.15pt;width:24.4pt;height:22.3pt;z-index:251680768;mso-height-relative:margin" coordorigin=",6796" coordsize="309880,2834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">
                <v:shape id="Right Arrow 39" o:spid="_x0000_s1045" type="#_x0000_t13" style="position:absolute;top:12700;width:309880;height:277581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" adj="11926" fillcolor="white [3201]" strokecolor="#4472c4 [3204]" strokeweight="1pt">
                  <v:textbox>
                    <w:txbxContent>
                      <w:p w14:paraId="27FA406D" w14:textId="77777777" w:rsidR="000B269F" w:rsidRPr="00E348FC" w:rsidRDefault="000B269F" w:rsidP="000B269F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40" o:spid="_x0000_s1046" type="#_x0000_t202" style="position:absolute;left:49177;top:6796;width:226609;height:2681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" filled="f" stroked="f" strokeweight=".5pt">
                  <v:textbox>
                    <w:txbxContent>
                      <w:p w14:paraId="4686598F" w14:textId="39CDBE31" w:rsidR="000B269F" w:rsidRPr="0097350E" w:rsidRDefault="000B269F" w:rsidP="000B26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B269F">
        <w:t xml:space="preserve">Testing the Tool with </w:t>
      </w:r>
      <w:r w:rsidR="005A3422">
        <w:t>R9 E</w:t>
      </w:r>
      <w:r w:rsidR="000B269F">
        <w:t>xample</w:t>
      </w:r>
      <w:bookmarkEnd w:id="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0B269F" w14:paraId="629006AB" w14:textId="77777777" w:rsidTr="00CE3FD8">
        <w:tc>
          <w:tcPr>
            <w:tcW w:w="4531" w:type="dxa"/>
          </w:tcPr>
          <w:p w14:paraId="05DBC939" w14:textId="77777777" w:rsidR="005A3422" w:rsidRDefault="005A3422" w:rsidP="00CE3FD8"/>
          <w:p w14:paraId="3F39CA8F" w14:textId="74064E4C" w:rsidR="000B269F" w:rsidRPr="00554124" w:rsidRDefault="00994770" w:rsidP="00CE3FD8">
            <w:r>
              <w:t>You can test the tool using the Contact Forms R9 data from in the DEMO_DATA_R9 folder in the tool (go to “</w:t>
            </w:r>
            <w:proofErr w:type="spellStart"/>
            <w:r>
              <w:t>Tool_files</w:t>
            </w:r>
            <w:proofErr w:type="spellEnd"/>
            <w:r>
              <w:t>\DEMO_DATA_R9”). Here you will find the CF R9 for Germany in csv format (“</w:t>
            </w:r>
            <w:r w:rsidRPr="005A3422">
              <w:rPr>
                <w:b/>
                <w:bCs/>
              </w:rPr>
              <w:t>ESS9CFe03_DE</w:t>
            </w:r>
            <w:r w:rsidRPr="00994770">
              <w:t>.cs</w:t>
            </w:r>
            <w:r>
              <w:t xml:space="preserve">v”). You can run the tool with this dataset with the same steps explained above, but </w:t>
            </w:r>
            <w:r w:rsidR="005A3422" w:rsidRPr="00FF5DA3">
              <w:t>on step</w:t>
            </w:r>
            <w:r w:rsidR="005A3422" w:rsidRPr="005A3422">
              <w:rPr>
                <w:b/>
                <w:bCs/>
              </w:rPr>
              <w:t xml:space="preserve"> e) </w:t>
            </w:r>
            <w:r w:rsidR="005A3422" w:rsidRPr="00FF5DA3">
              <w:t>select the script for</w:t>
            </w:r>
            <w:r w:rsidR="005A3422" w:rsidRPr="005A3422">
              <w:rPr>
                <w:b/>
                <w:bCs/>
              </w:rPr>
              <w:t xml:space="preserve"> “</w:t>
            </w:r>
            <w:r w:rsidR="00FF5DA3">
              <w:rPr>
                <w:b/>
                <w:bCs/>
              </w:rPr>
              <w:t xml:space="preserve">Example FMS App with </w:t>
            </w:r>
            <w:r w:rsidR="005A3422" w:rsidRPr="005A3422">
              <w:rPr>
                <w:b/>
                <w:bCs/>
              </w:rPr>
              <w:t>R9”.</w:t>
            </w:r>
          </w:p>
        </w:tc>
        <w:tc>
          <w:tcPr>
            <w:tcW w:w="4531" w:type="dxa"/>
          </w:tcPr>
          <w:p w14:paraId="271C9A94" w14:textId="0FE20627" w:rsidR="000B269F" w:rsidRDefault="000B269F" w:rsidP="00CE3FD8">
            <w:pPr>
              <w:jc w:val="center"/>
            </w:pPr>
          </w:p>
          <w:p w14:paraId="0F62F650" w14:textId="05B55B91" w:rsidR="000B269F" w:rsidRDefault="005A3422" w:rsidP="00CE3FD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866ED8" wp14:editId="05502106">
                  <wp:extent cx="1831169" cy="1733388"/>
                  <wp:effectExtent l="0" t="0" r="0" b="0"/>
                  <wp:docPr id="50" name="Picture 5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 descr="Tex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130" cy="1755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096D55" w14:textId="77777777" w:rsidR="000B269F" w:rsidRPr="000B269F" w:rsidRDefault="000B269F" w:rsidP="000B269F"/>
    <w:p w14:paraId="30780CEB" w14:textId="30D8492F" w:rsidR="00E571D6" w:rsidRPr="009747C6" w:rsidRDefault="00E571D6" w:rsidP="009747C6"/>
    <w:p w14:paraId="08944F3E" w14:textId="0CDD33C4" w:rsidR="006F223F" w:rsidRDefault="006F223F" w:rsidP="00594C64">
      <w:pPr>
        <w:pStyle w:val="Heading1"/>
      </w:pPr>
      <w:bookmarkStart w:id="5" w:name="_Toc71125050"/>
      <w:r>
        <w:lastRenderedPageBreak/>
        <w:t>Troubleshooting</w:t>
      </w:r>
      <w:r w:rsidR="00974C38">
        <w:t xml:space="preserve"> &amp; FAQ</w:t>
      </w:r>
      <w:bookmarkEnd w:id="5"/>
    </w:p>
    <w:p w14:paraId="3CB0B605" w14:textId="56F3F0E7" w:rsidR="006F223F" w:rsidRDefault="006F223F" w:rsidP="006F223F"/>
    <w:p w14:paraId="6243B601" w14:textId="25A640B5" w:rsidR="006F223F" w:rsidRPr="00F36962" w:rsidRDefault="006F223F" w:rsidP="00F36962">
      <w:pPr>
        <w:rPr>
          <w:b/>
        </w:rPr>
      </w:pPr>
      <w:r w:rsidRPr="00F36962">
        <w:rPr>
          <w:b/>
        </w:rPr>
        <w:t>Windows Smart Screen when first running the tool</w:t>
      </w:r>
    </w:p>
    <w:p w14:paraId="5AAA3C8C" w14:textId="77777777" w:rsidR="006F223F" w:rsidRPr="006F223F" w:rsidRDefault="006F223F" w:rsidP="00E571D6">
      <w:pPr>
        <w:jc w:val="left"/>
      </w:pPr>
      <w:r w:rsidRPr="006F223F">
        <w:t>First time you run it, Windows Smart Screen protection might pop up:</w:t>
      </w:r>
      <w:r w:rsidRPr="006F223F">
        <w:rPr>
          <w:b/>
        </w:rPr>
        <w:br/>
      </w:r>
      <w:r w:rsidRPr="006F223F">
        <w:rPr>
          <w:noProof/>
          <w:lang w:val="en-US"/>
        </w:rPr>
        <w:drawing>
          <wp:inline distT="0" distB="0" distL="0" distR="0" wp14:anchorId="326162DD" wp14:editId="5D1A7AE5">
            <wp:extent cx="3617595" cy="2377440"/>
            <wp:effectExtent l="0" t="0" r="6350" b="0"/>
            <wp:docPr id="6" name="Picture 6" descr="What is SmartScreen and why is it running on my PC? | Re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What is SmartScreen and why is it running on my PC? | Read ..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223F">
        <w:rPr>
          <w:b/>
        </w:rPr>
        <w:br/>
      </w:r>
      <w:r w:rsidRPr="006F223F">
        <w:rPr>
          <w:b/>
        </w:rPr>
        <w:br/>
      </w:r>
      <w:r w:rsidRPr="006F223F">
        <w:t>Should this happen, please click “More Info” and press the button “Run Anyway”:</w:t>
      </w:r>
    </w:p>
    <w:p w14:paraId="4FE1AE2F" w14:textId="77777777" w:rsidR="006F223F" w:rsidRPr="006F223F" w:rsidRDefault="006F223F" w:rsidP="006F223F">
      <w:r w:rsidRPr="006F223F">
        <w:rPr>
          <w:noProof/>
          <w:lang w:val="en-US"/>
        </w:rPr>
        <w:drawing>
          <wp:inline distT="0" distB="0" distL="0" distR="0" wp14:anchorId="5BE98F63" wp14:editId="2A2EADE5">
            <wp:extent cx="2719346" cy="2552369"/>
            <wp:effectExtent l="0" t="0" r="5080" b="635"/>
            <wp:docPr id="2" name="Picture 2" descr="How To Whitelist Apps In The SmartScreen On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ow To Whitelist Apps In The SmartScreen On Windows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58" t="6688" r="26679" b="7406"/>
                    <a:stretch/>
                  </pic:blipFill>
                  <pic:spPr bwMode="auto">
                    <a:xfrm>
                      <a:off x="0" y="0"/>
                      <a:ext cx="2719346" cy="255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42D6C" w14:textId="77777777" w:rsidR="00F36962" w:rsidRPr="00F37B22" w:rsidRDefault="006F223F" w:rsidP="00F36962">
      <w:pPr>
        <w:rPr>
          <w:b/>
        </w:rPr>
      </w:pPr>
      <w:r w:rsidRPr="006F223F">
        <w:br/>
      </w:r>
      <w:r w:rsidR="00F36962" w:rsidRPr="00F37B22">
        <w:rPr>
          <w:b/>
        </w:rPr>
        <w:t xml:space="preserve">Running the Tool in </w:t>
      </w:r>
      <w:r w:rsidR="00D946F6" w:rsidRPr="00F37B22">
        <w:rPr>
          <w:b/>
        </w:rPr>
        <w:t>another operating systems like MacOS and Linux</w:t>
      </w:r>
    </w:p>
    <w:p w14:paraId="0FAF54BD" w14:textId="77777777" w:rsidR="00D946F6" w:rsidRPr="00F36962" w:rsidRDefault="00D946F6" w:rsidP="00D946F6">
      <w:r>
        <w:t>Currently, the CST only provide support for running the tool in Windows. However, it is possible to run the code and produce the PDF in MacOS and Linux.</w:t>
      </w:r>
      <w:r w:rsidR="008940A4">
        <w:t xml:space="preserve"> Some basic knowledge in R is required. F</w:t>
      </w:r>
      <w:r w:rsidR="00974C38">
        <w:t>or this purpose,</w:t>
      </w:r>
      <w:r w:rsidR="008940A4">
        <w:t xml:space="preserve"> users can extract the syntax (RMD code) and related files in order to run the code in their computers using R. Please note that users </w:t>
      </w:r>
      <w:r w:rsidR="00974C38">
        <w:t>will need to</w:t>
      </w:r>
      <w:r w:rsidR="008940A4">
        <w:t xml:space="preserve"> install the necessary software (R, R Studio, and </w:t>
      </w:r>
      <w:proofErr w:type="spellStart"/>
      <w:r w:rsidR="008940A4">
        <w:t>MikTex</w:t>
      </w:r>
      <w:proofErr w:type="spellEnd"/>
      <w:r w:rsidR="008940A4">
        <w:t>) and assigned the respective path for the datasets manually.</w:t>
      </w:r>
    </w:p>
    <w:p w14:paraId="3F724207" w14:textId="6897970B" w:rsidR="005B60D1" w:rsidRPr="00056E11" w:rsidRDefault="005B60D1" w:rsidP="006F223F">
      <w:pPr>
        <w:rPr>
          <w:b/>
          <w:i/>
        </w:rPr>
      </w:pPr>
    </w:p>
    <w:sectPr w:rsidR="005B60D1" w:rsidRPr="00056E11" w:rsidSect="006F223F">
      <w:headerReference w:type="default" r:id="rId15"/>
      <w:footerReference w:type="default" r:id="rId16"/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3605F" w14:textId="77777777" w:rsidR="00C77237" w:rsidRDefault="00C77237" w:rsidP="00CE2E4D">
      <w:pPr>
        <w:spacing w:after="0" w:line="240" w:lineRule="auto"/>
      </w:pPr>
      <w:r>
        <w:separator/>
      </w:r>
    </w:p>
  </w:endnote>
  <w:endnote w:type="continuationSeparator" w:id="0">
    <w:p w14:paraId="5541FD5E" w14:textId="77777777" w:rsidR="00C77237" w:rsidRDefault="00C77237" w:rsidP="00CE2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221484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D93EB0" w14:textId="77777777" w:rsidR="00EE7346" w:rsidRDefault="00EE7346">
        <w:pPr>
          <w:pStyle w:val="Footer"/>
          <w:jc w:val="center"/>
        </w:pPr>
        <w:r w:rsidRPr="00EE7346">
          <w:rPr>
            <w:rFonts w:ascii="Arial" w:hAnsi="Arial" w:cs="Arial"/>
          </w:rPr>
          <w:fldChar w:fldCharType="begin"/>
        </w:r>
        <w:r w:rsidRPr="00EE7346">
          <w:rPr>
            <w:rFonts w:ascii="Arial" w:hAnsi="Arial" w:cs="Arial"/>
          </w:rPr>
          <w:instrText xml:space="preserve"> PAGE   \* MERGEFORMAT </w:instrText>
        </w:r>
        <w:r w:rsidRPr="00EE7346">
          <w:rPr>
            <w:rFonts w:ascii="Arial" w:hAnsi="Arial" w:cs="Arial"/>
          </w:rPr>
          <w:fldChar w:fldCharType="separate"/>
        </w:r>
        <w:r w:rsidRPr="00EE7346">
          <w:rPr>
            <w:rFonts w:ascii="Arial" w:hAnsi="Arial" w:cs="Arial"/>
            <w:noProof/>
          </w:rPr>
          <w:t>2</w:t>
        </w:r>
        <w:r w:rsidRPr="00EE7346">
          <w:rPr>
            <w:rFonts w:ascii="Arial" w:hAnsi="Arial" w:cs="Arial"/>
            <w:noProof/>
          </w:rPr>
          <w:fldChar w:fldCharType="end"/>
        </w:r>
      </w:p>
    </w:sdtContent>
  </w:sdt>
  <w:p w14:paraId="4946ADDE" w14:textId="77777777" w:rsidR="00EE7346" w:rsidRDefault="00EE73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3DC7A" w14:textId="77777777" w:rsidR="00C77237" w:rsidRDefault="00C77237" w:rsidP="00CE2E4D">
      <w:pPr>
        <w:spacing w:after="0" w:line="240" w:lineRule="auto"/>
      </w:pPr>
      <w:r>
        <w:separator/>
      </w:r>
    </w:p>
  </w:footnote>
  <w:footnote w:type="continuationSeparator" w:id="0">
    <w:p w14:paraId="4D44D5BB" w14:textId="77777777" w:rsidR="00C77237" w:rsidRDefault="00C77237" w:rsidP="00CE2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0C384" w14:textId="66339050" w:rsidR="00CE2E4D" w:rsidRPr="00EC0845" w:rsidRDefault="00CE2E4D" w:rsidP="00CE2E4D">
    <w:pPr>
      <w:pStyle w:val="Header"/>
      <w:widowControl w:val="0"/>
      <w:jc w:val="right"/>
      <w:rPr>
        <w:rFonts w:ascii="Arial" w:hAnsi="Arial" w:cs="Arial"/>
        <w:sz w:val="18"/>
        <w:szCs w:val="18"/>
      </w:rPr>
    </w:pPr>
    <w:r w:rsidRPr="005C00F2">
      <w:rPr>
        <w:rFonts w:cs="Arial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5B289206" wp14:editId="3E76DFF9">
          <wp:simplePos x="0" y="0"/>
          <wp:positionH relativeFrom="column">
            <wp:posOffset>-295275</wp:posOffset>
          </wp:positionH>
          <wp:positionV relativeFrom="paragraph">
            <wp:posOffset>-307340</wp:posOffset>
          </wp:positionV>
          <wp:extent cx="1428750" cy="528320"/>
          <wp:effectExtent l="0" t="0" r="0" b="5080"/>
          <wp:wrapSquare wrapText="bothSides"/>
          <wp:docPr id="1" name="Picture 1" descr="smallES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mallESS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528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C0845">
      <w:rPr>
        <w:rFonts w:ascii="Arial" w:hAnsi="Arial" w:cs="Arial"/>
        <w:sz w:val="18"/>
        <w:szCs w:val="18"/>
      </w:rPr>
      <w:t xml:space="preserve">ESS DOCUMENT </w:t>
    </w:r>
    <w:r>
      <w:rPr>
        <w:rFonts w:ascii="Arial" w:hAnsi="Arial" w:cs="Arial"/>
        <w:sz w:val="18"/>
        <w:szCs w:val="18"/>
      </w:rPr>
      <w:t xml:space="preserve">DATE </w:t>
    </w:r>
    <w:r w:rsidR="0052635F">
      <w:rPr>
        <w:rFonts w:ascii="Arial" w:hAnsi="Arial" w:cs="Arial"/>
        <w:sz w:val="18"/>
        <w:szCs w:val="18"/>
      </w:rPr>
      <w:t>25</w:t>
    </w:r>
    <w:r>
      <w:rPr>
        <w:rFonts w:ascii="Arial" w:hAnsi="Arial" w:cs="Arial"/>
        <w:sz w:val="18"/>
        <w:szCs w:val="18"/>
      </w:rPr>
      <w:t>/0</w:t>
    </w:r>
    <w:r w:rsidR="005231FF">
      <w:rPr>
        <w:rFonts w:ascii="Arial" w:hAnsi="Arial" w:cs="Arial"/>
        <w:sz w:val="18"/>
        <w:szCs w:val="18"/>
      </w:rPr>
      <w:t>5</w:t>
    </w:r>
    <w:r>
      <w:rPr>
        <w:rFonts w:ascii="Arial" w:hAnsi="Arial" w:cs="Arial"/>
        <w:sz w:val="18"/>
        <w:szCs w:val="18"/>
      </w:rPr>
      <w:t>/202</w:t>
    </w:r>
    <w:r w:rsidR="00157AB5">
      <w:rPr>
        <w:rFonts w:ascii="Arial" w:hAnsi="Arial" w:cs="Arial"/>
        <w:sz w:val="18"/>
        <w:szCs w:val="18"/>
      </w:rPr>
      <w:t>1</w:t>
    </w:r>
  </w:p>
  <w:p w14:paraId="07996085" w14:textId="2C0FD7A1" w:rsidR="00CE2E4D" w:rsidRDefault="005231FF" w:rsidP="00CE2E4D">
    <w:pPr>
      <w:pStyle w:val="Header"/>
      <w:jc w:val="right"/>
    </w:pPr>
    <w:r>
      <w:rPr>
        <w:rFonts w:ascii="Arial" w:hAnsi="Arial" w:cs="Arial"/>
        <w:i/>
        <w:sz w:val="18"/>
        <w:szCs w:val="18"/>
      </w:rPr>
      <w:t xml:space="preserve">User </w:t>
    </w:r>
    <w:r w:rsidR="000D568E">
      <w:rPr>
        <w:rFonts w:ascii="Arial" w:hAnsi="Arial" w:cs="Arial"/>
        <w:i/>
        <w:sz w:val="18"/>
        <w:szCs w:val="18"/>
      </w:rPr>
      <w:t xml:space="preserve">Guide Tool for </w:t>
    </w:r>
    <w:r>
      <w:rPr>
        <w:rFonts w:ascii="Arial" w:hAnsi="Arial" w:cs="Arial"/>
        <w:i/>
        <w:sz w:val="18"/>
        <w:szCs w:val="18"/>
      </w:rPr>
      <w:t xml:space="preserve">FMS Data </w:t>
    </w:r>
    <w:r w:rsidR="000D568E">
      <w:rPr>
        <w:rFonts w:ascii="Arial" w:hAnsi="Arial" w:cs="Arial"/>
        <w:i/>
        <w:sz w:val="18"/>
        <w:szCs w:val="18"/>
      </w:rPr>
      <w:t>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3311F"/>
    <w:multiLevelType w:val="hybridMultilevel"/>
    <w:tmpl w:val="83585B1A"/>
    <w:lvl w:ilvl="0" w:tplc="91D07E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C218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261A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387F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ACD0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1AF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36A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B62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22E9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C6F5F3F"/>
    <w:multiLevelType w:val="hybridMultilevel"/>
    <w:tmpl w:val="BCA0C9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17D1D"/>
    <w:multiLevelType w:val="hybridMultilevel"/>
    <w:tmpl w:val="52C24A74"/>
    <w:lvl w:ilvl="0" w:tplc="9274F4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B6DA8"/>
    <w:multiLevelType w:val="hybridMultilevel"/>
    <w:tmpl w:val="C38C76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D00BD"/>
    <w:multiLevelType w:val="hybridMultilevel"/>
    <w:tmpl w:val="C38C76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B0F3F"/>
    <w:multiLevelType w:val="hybridMultilevel"/>
    <w:tmpl w:val="13C24168"/>
    <w:lvl w:ilvl="0" w:tplc="94E80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AE6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668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1489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9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C6A1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C8AA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948D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3CB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084474F"/>
    <w:multiLevelType w:val="hybridMultilevel"/>
    <w:tmpl w:val="66A65ED8"/>
    <w:lvl w:ilvl="0" w:tplc="9F18FF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F2D7A"/>
    <w:multiLevelType w:val="hybridMultilevel"/>
    <w:tmpl w:val="CD46A5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044DBE"/>
    <w:multiLevelType w:val="hybridMultilevel"/>
    <w:tmpl w:val="CD46A5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E54E66"/>
    <w:multiLevelType w:val="hybridMultilevel"/>
    <w:tmpl w:val="CA743C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FF3377"/>
    <w:multiLevelType w:val="hybridMultilevel"/>
    <w:tmpl w:val="C38C76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815C15"/>
    <w:multiLevelType w:val="hybridMultilevel"/>
    <w:tmpl w:val="8B48C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5379F7"/>
    <w:multiLevelType w:val="hybridMultilevel"/>
    <w:tmpl w:val="F912B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11"/>
  </w:num>
  <w:num w:numId="5">
    <w:abstractNumId w:val="12"/>
  </w:num>
  <w:num w:numId="6">
    <w:abstractNumId w:val="6"/>
  </w:num>
  <w:num w:numId="7">
    <w:abstractNumId w:val="2"/>
  </w:num>
  <w:num w:numId="8">
    <w:abstractNumId w:val="9"/>
  </w:num>
  <w:num w:numId="9">
    <w:abstractNumId w:val="7"/>
  </w:num>
  <w:num w:numId="10">
    <w:abstractNumId w:val="3"/>
  </w:num>
  <w:num w:numId="11">
    <w:abstractNumId w:val="0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AB"/>
    <w:rsid w:val="00010D5E"/>
    <w:rsid w:val="00037EF3"/>
    <w:rsid w:val="00040D1D"/>
    <w:rsid w:val="00056E11"/>
    <w:rsid w:val="00063BE0"/>
    <w:rsid w:val="00064B31"/>
    <w:rsid w:val="00086DA2"/>
    <w:rsid w:val="0009251F"/>
    <w:rsid w:val="00097944"/>
    <w:rsid w:val="000A651C"/>
    <w:rsid w:val="000A69A2"/>
    <w:rsid w:val="000B1168"/>
    <w:rsid w:val="000B269F"/>
    <w:rsid w:val="000D568E"/>
    <w:rsid w:val="000F229E"/>
    <w:rsid w:val="00105528"/>
    <w:rsid w:val="001148BD"/>
    <w:rsid w:val="0011523E"/>
    <w:rsid w:val="001371D5"/>
    <w:rsid w:val="00151840"/>
    <w:rsid w:val="00156D89"/>
    <w:rsid w:val="00157AB5"/>
    <w:rsid w:val="001B2C30"/>
    <w:rsid w:val="001B7D3A"/>
    <w:rsid w:val="001F3BB3"/>
    <w:rsid w:val="00201E49"/>
    <w:rsid w:val="0020420E"/>
    <w:rsid w:val="002357AA"/>
    <w:rsid w:val="002435AD"/>
    <w:rsid w:val="00246D7F"/>
    <w:rsid w:val="00293BF7"/>
    <w:rsid w:val="002D45A5"/>
    <w:rsid w:val="003123B5"/>
    <w:rsid w:val="0032109E"/>
    <w:rsid w:val="00322B76"/>
    <w:rsid w:val="00325E9B"/>
    <w:rsid w:val="003300F0"/>
    <w:rsid w:val="00342BD6"/>
    <w:rsid w:val="003854A1"/>
    <w:rsid w:val="003B6BAD"/>
    <w:rsid w:val="003B7FF0"/>
    <w:rsid w:val="003D4DE8"/>
    <w:rsid w:val="003D7ACB"/>
    <w:rsid w:val="0041711D"/>
    <w:rsid w:val="00423710"/>
    <w:rsid w:val="004503ED"/>
    <w:rsid w:val="004617C0"/>
    <w:rsid w:val="004920B6"/>
    <w:rsid w:val="004A5C64"/>
    <w:rsid w:val="004E6C0A"/>
    <w:rsid w:val="004F0C1B"/>
    <w:rsid w:val="00514F63"/>
    <w:rsid w:val="005162DF"/>
    <w:rsid w:val="005231FF"/>
    <w:rsid w:val="0052635F"/>
    <w:rsid w:val="0053493B"/>
    <w:rsid w:val="0053756F"/>
    <w:rsid w:val="00540021"/>
    <w:rsid w:val="00554124"/>
    <w:rsid w:val="0058562F"/>
    <w:rsid w:val="00590798"/>
    <w:rsid w:val="00594C64"/>
    <w:rsid w:val="005A3422"/>
    <w:rsid w:val="005B60D1"/>
    <w:rsid w:val="005D336C"/>
    <w:rsid w:val="00617BDC"/>
    <w:rsid w:val="0062317E"/>
    <w:rsid w:val="00645C04"/>
    <w:rsid w:val="0064729C"/>
    <w:rsid w:val="00652FFC"/>
    <w:rsid w:val="006B3ABF"/>
    <w:rsid w:val="006B3CBD"/>
    <w:rsid w:val="006B6AAA"/>
    <w:rsid w:val="006B6C50"/>
    <w:rsid w:val="006F223F"/>
    <w:rsid w:val="00725890"/>
    <w:rsid w:val="007A5126"/>
    <w:rsid w:val="007F01F0"/>
    <w:rsid w:val="007F642C"/>
    <w:rsid w:val="00836FE2"/>
    <w:rsid w:val="0088640B"/>
    <w:rsid w:val="00886740"/>
    <w:rsid w:val="00890110"/>
    <w:rsid w:val="008940A4"/>
    <w:rsid w:val="008B3B0A"/>
    <w:rsid w:val="008D4F16"/>
    <w:rsid w:val="00944420"/>
    <w:rsid w:val="0097350E"/>
    <w:rsid w:val="009747C6"/>
    <w:rsid w:val="00974C38"/>
    <w:rsid w:val="00981509"/>
    <w:rsid w:val="0098689B"/>
    <w:rsid w:val="00994770"/>
    <w:rsid w:val="00A43151"/>
    <w:rsid w:val="00A4688F"/>
    <w:rsid w:val="00A56111"/>
    <w:rsid w:val="00AA509C"/>
    <w:rsid w:val="00AF09AB"/>
    <w:rsid w:val="00B258DA"/>
    <w:rsid w:val="00B522FE"/>
    <w:rsid w:val="00B52A36"/>
    <w:rsid w:val="00B71823"/>
    <w:rsid w:val="00B8011E"/>
    <w:rsid w:val="00BA1920"/>
    <w:rsid w:val="00BA5163"/>
    <w:rsid w:val="00BC2FDA"/>
    <w:rsid w:val="00BD6B0D"/>
    <w:rsid w:val="00C25469"/>
    <w:rsid w:val="00C3418C"/>
    <w:rsid w:val="00C41BFD"/>
    <w:rsid w:val="00C6452A"/>
    <w:rsid w:val="00C75AD0"/>
    <w:rsid w:val="00C77237"/>
    <w:rsid w:val="00C774EC"/>
    <w:rsid w:val="00C80AAB"/>
    <w:rsid w:val="00CE2E4D"/>
    <w:rsid w:val="00D01B47"/>
    <w:rsid w:val="00D06CA3"/>
    <w:rsid w:val="00D14E4F"/>
    <w:rsid w:val="00D2566B"/>
    <w:rsid w:val="00D360C2"/>
    <w:rsid w:val="00D56D9B"/>
    <w:rsid w:val="00D60979"/>
    <w:rsid w:val="00D82471"/>
    <w:rsid w:val="00D827A2"/>
    <w:rsid w:val="00D90091"/>
    <w:rsid w:val="00D946F6"/>
    <w:rsid w:val="00DA096C"/>
    <w:rsid w:val="00E1439D"/>
    <w:rsid w:val="00E17FAE"/>
    <w:rsid w:val="00E348FC"/>
    <w:rsid w:val="00E571D6"/>
    <w:rsid w:val="00E93BAC"/>
    <w:rsid w:val="00EB09C9"/>
    <w:rsid w:val="00EC3EC5"/>
    <w:rsid w:val="00EC4551"/>
    <w:rsid w:val="00EE7346"/>
    <w:rsid w:val="00EF244F"/>
    <w:rsid w:val="00F147C4"/>
    <w:rsid w:val="00F27C98"/>
    <w:rsid w:val="00F33766"/>
    <w:rsid w:val="00F36962"/>
    <w:rsid w:val="00F37B22"/>
    <w:rsid w:val="00F5052E"/>
    <w:rsid w:val="00FB7C56"/>
    <w:rsid w:val="00FF5DA3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6066"/>
  <w15:chartTrackingRefBased/>
  <w15:docId w15:val="{DC132C33-80F3-5F41-948A-CB7165E3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1D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7B22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E4D"/>
  </w:style>
  <w:style w:type="paragraph" w:styleId="Footer">
    <w:name w:val="footer"/>
    <w:basedOn w:val="Normal"/>
    <w:link w:val="FooterChar"/>
    <w:uiPriority w:val="99"/>
    <w:unhideWhenUsed/>
    <w:rsid w:val="00CE2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E4D"/>
  </w:style>
  <w:style w:type="paragraph" w:styleId="ListParagraph">
    <w:name w:val="List Paragraph"/>
    <w:basedOn w:val="Normal"/>
    <w:uiPriority w:val="34"/>
    <w:qFormat/>
    <w:rsid w:val="00CE2E4D"/>
    <w:pPr>
      <w:ind w:left="720"/>
      <w:contextualSpacing/>
    </w:pPr>
  </w:style>
  <w:style w:type="table" w:styleId="TableGrid">
    <w:name w:val="Table Grid"/>
    <w:basedOn w:val="TableNormal"/>
    <w:uiPriority w:val="39"/>
    <w:rsid w:val="004F0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C254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546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2546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4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46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37B22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696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962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23F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223F"/>
    <w:rPr>
      <w:rFonts w:eastAsiaTheme="minorEastAsia"/>
      <w:color w:val="5A5A5A" w:themeColor="text1" w:themeTint="A5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6D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6D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6D7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46D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D7F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BD6B0D"/>
    <w:pPr>
      <w:spacing w:after="10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71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71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744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190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490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265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33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7535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28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1199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6127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bertobriceno/Documents/Tool%20V5%20Update/Final%20V5/Document%20update/InstallationGuide_Tool_InterimDataset_v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InstallationGuide_Tool_InterimDataset_v1.dotx</Template>
  <TotalTime>1</TotalTime>
  <Pages>4</Pages>
  <Words>635</Words>
  <Characters>3622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Roberto Briceno-Rosas</cp:lastModifiedBy>
  <cp:revision>4</cp:revision>
  <cp:lastPrinted>2021-05-25T06:37:00Z</cp:lastPrinted>
  <dcterms:created xsi:type="dcterms:W3CDTF">2021-05-25T06:37:00Z</dcterms:created>
  <dcterms:modified xsi:type="dcterms:W3CDTF">2021-05-25T06:38:00Z</dcterms:modified>
</cp:coreProperties>
</file>